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283B72A4" w:rsidR="008866E4" w:rsidRDefault="00983252" w:rsidP="00876BAD">
      <w:pPr>
        <w:pStyle w:val="Ttulo"/>
        <w:rPr>
          <w:lang w:val="es-MX"/>
        </w:rPr>
      </w:pPr>
      <w:r>
        <w:rPr>
          <w:lang w:val="es-MX"/>
        </w:rPr>
        <w:t>Nombre del Sistema:</w:t>
      </w:r>
      <w:r w:rsidRPr="00F140AE">
        <w:rPr>
          <w:lang w:val="es-MX"/>
        </w:rPr>
        <w:t xml:space="preserve"> </w:t>
      </w:r>
      <w:r w:rsidR="00876BAD">
        <w:rPr>
          <w:lang w:val="es-MX"/>
        </w:rPr>
        <w:t>Reservación de vuelos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>:</w:t>
      </w:r>
      <w:r w:rsidR="00876BAD">
        <w:rPr>
          <w:lang w:val="es-MX"/>
        </w:rPr>
        <w:t xml:space="preserve"> Registrar usuario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24E5BEEE" w:rsidR="00FD7096" w:rsidRPr="003E3FAD" w:rsidRDefault="00876BAD" w:rsidP="00876BAD">
      <w:pPr>
        <w:ind w:left="720"/>
        <w:rPr>
          <w:rFonts w:ascii="Courier New" w:hAnsi="Courier New" w:cs="Courier New"/>
          <w:sz w:val="20"/>
          <w:szCs w:val="20"/>
          <w:lang w:val="es-MX"/>
        </w:rPr>
      </w:pPr>
      <w:r w:rsidRPr="003E3FAD">
        <w:rPr>
          <w:rFonts w:ascii="Courier New" w:hAnsi="Courier New" w:cs="Courier New"/>
          <w:sz w:val="20"/>
          <w:szCs w:val="20"/>
          <w:lang w:val="es-MX"/>
        </w:rPr>
        <w:t>El sistema de reservaciones debe presentar un mensaje de bienvenida describiendo los servicios ofrecidos junto con la opción para registrarse por primera vez</w:t>
      </w:r>
      <w:r w:rsidR="00380BB7">
        <w:rPr>
          <w:rFonts w:ascii="Courier New" w:hAnsi="Courier New" w:cs="Courier New"/>
          <w:sz w:val="20"/>
          <w:szCs w:val="20"/>
          <w:lang w:val="es-MX"/>
        </w:rPr>
        <w:t>.</w:t>
      </w: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D476D08" w14:textId="60B9EFC0" w:rsidR="00E96106" w:rsidRPr="003E3FAD" w:rsidRDefault="00876BAD" w:rsidP="00876BAD">
      <w:pPr>
        <w:pStyle w:val="Ttulo2"/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 xml:space="preserve">Usuario: </w:t>
      </w:r>
      <w:r w:rsidRPr="003E3FAD">
        <w:rPr>
          <w:rFonts w:ascii="Courier New" w:hAnsi="Courier New" w:cs="Courier New"/>
          <w:b w:val="0"/>
          <w:bCs/>
          <w:lang w:val="es-MX"/>
        </w:rPr>
        <w:t>Rol que interactúa con todo el sistema una vez que se creen sus credenciales de acceso.</w:t>
      </w:r>
    </w:p>
    <w:p w14:paraId="582E9BC7" w14:textId="7604FF71" w:rsidR="00E96106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Pre-condiciones</w:t>
      </w:r>
    </w:p>
    <w:p w14:paraId="2F9C58E8" w14:textId="66170EBA" w:rsidR="00876BAD" w:rsidRPr="00D8700B" w:rsidRDefault="00876BAD" w:rsidP="00876BAD">
      <w:pPr>
        <w:numPr>
          <w:ilvl w:val="0"/>
          <w:numId w:val="14"/>
        </w:numPr>
        <w:rPr>
          <w:rFonts w:ascii="Courier New" w:hAnsi="Courier New" w:cs="Courier New"/>
          <w:sz w:val="20"/>
          <w:szCs w:val="20"/>
          <w:lang w:val="es-MX"/>
        </w:rPr>
      </w:pPr>
      <w:r w:rsidRPr="00D8700B">
        <w:rPr>
          <w:rFonts w:ascii="Courier New" w:hAnsi="Courier New" w:cs="Courier New"/>
          <w:sz w:val="20"/>
          <w:szCs w:val="20"/>
          <w:lang w:val="es-MX"/>
        </w:rPr>
        <w:t>El usuario debe de estar interesado en reservar/comprar/consultar vuelos.</w:t>
      </w: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1883C8E9" w14:textId="7EFFA93D" w:rsidR="00397B52" w:rsidRPr="003E3FAD" w:rsidRDefault="00876BAD" w:rsidP="00876BAD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El usuario debe de ingresar al sistema.</w:t>
      </w:r>
    </w:p>
    <w:p w14:paraId="4999BF8C" w14:textId="31DF5E0C" w:rsidR="00876BAD" w:rsidRPr="003E3FAD" w:rsidRDefault="00876BAD" w:rsidP="00876BAD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El usuario oprime botón de “registrarse”</w:t>
      </w:r>
    </w:p>
    <w:p w14:paraId="3FD1E6A5" w14:textId="77886CBE" w:rsidR="00876BAD" w:rsidRPr="003E3FAD" w:rsidRDefault="00876BAD" w:rsidP="00876BAD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El usuario llena los campos requeridos para crear una cuenta de acceso</w:t>
      </w:r>
    </w:p>
    <w:p w14:paraId="582EEDC9" w14:textId="6FC53BB9" w:rsidR="00876BAD" w:rsidRPr="003E3FAD" w:rsidRDefault="00876BAD" w:rsidP="00876BAD">
      <w:pPr>
        <w:pStyle w:val="Textoindependiente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Dirección de correo electrónico</w:t>
      </w:r>
    </w:p>
    <w:p w14:paraId="36F441A9" w14:textId="42F83D1C" w:rsidR="00876BAD" w:rsidRPr="003E3FAD" w:rsidRDefault="00876BAD" w:rsidP="00876BAD">
      <w:pPr>
        <w:pStyle w:val="Textoindependiente"/>
        <w:numPr>
          <w:ilvl w:val="1"/>
          <w:numId w:val="5"/>
        </w:numPr>
        <w:spacing w:after="0" w:line="240" w:lineRule="auto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Contraseña de acceso</w:t>
      </w:r>
    </w:p>
    <w:p w14:paraId="47513FAE" w14:textId="484D4306" w:rsidR="00876BAD" w:rsidRPr="003E3FAD" w:rsidRDefault="00876BAD" w:rsidP="00876BAD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El usuario valida la creación de una cuenta de acceso a través del correo electrónico usado previamente.</w:t>
      </w:r>
    </w:p>
    <w:p w14:paraId="4442BCC9" w14:textId="632579EC" w:rsidR="00876BAD" w:rsidRPr="003E3FAD" w:rsidRDefault="00876BAD" w:rsidP="00876BAD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El usuario entra al sistema.</w:t>
      </w:r>
    </w:p>
    <w:p w14:paraId="5BB23FBD" w14:textId="0B0B05FB" w:rsidR="00876BAD" w:rsidRDefault="00D95D18" w:rsidP="00876BAD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7C0520E" w14:textId="6CEDD492" w:rsidR="00876BAD" w:rsidRPr="003E3FAD" w:rsidRDefault="00876BAD" w:rsidP="00876BAD">
      <w:pPr>
        <w:pStyle w:val="Ttulo2"/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>Usuario no crear cuenta de acceso</w:t>
      </w:r>
    </w:p>
    <w:p w14:paraId="59F8C90F" w14:textId="704C0815" w:rsidR="00876BAD" w:rsidRPr="003E3FAD" w:rsidRDefault="00876BAD" w:rsidP="00876BAD">
      <w:pPr>
        <w:numPr>
          <w:ilvl w:val="1"/>
          <w:numId w:val="15"/>
        </w:numPr>
        <w:rPr>
          <w:rFonts w:ascii="Courier New" w:hAnsi="Courier New" w:cs="Courier New"/>
          <w:sz w:val="20"/>
          <w:szCs w:val="20"/>
          <w:lang w:val="es-MX"/>
        </w:rPr>
      </w:pPr>
      <w:r w:rsidRPr="003E3FAD">
        <w:rPr>
          <w:rFonts w:ascii="Courier New" w:hAnsi="Courier New" w:cs="Courier New"/>
          <w:sz w:val="20"/>
          <w:szCs w:val="20"/>
          <w:lang w:val="es-MX"/>
        </w:rPr>
        <w:t>Usuario sale del sistema sin crear cuenta de acceso</w:t>
      </w:r>
    </w:p>
    <w:p w14:paraId="6221F1CD" w14:textId="1FB7D6FC" w:rsidR="00876BAD" w:rsidRPr="003E3FAD" w:rsidRDefault="00876BAD" w:rsidP="00876BAD">
      <w:pPr>
        <w:numPr>
          <w:ilvl w:val="1"/>
          <w:numId w:val="15"/>
        </w:numPr>
        <w:rPr>
          <w:rFonts w:ascii="Courier New" w:hAnsi="Courier New" w:cs="Courier New"/>
          <w:sz w:val="20"/>
          <w:szCs w:val="20"/>
          <w:lang w:val="es-MX"/>
        </w:rPr>
      </w:pPr>
      <w:r w:rsidRPr="003E3FAD">
        <w:rPr>
          <w:rFonts w:ascii="Courier New" w:hAnsi="Courier New" w:cs="Courier New"/>
          <w:sz w:val="20"/>
          <w:szCs w:val="20"/>
          <w:lang w:val="es-MX"/>
        </w:rPr>
        <w:t>Caso de uso termina.</w:t>
      </w:r>
    </w:p>
    <w:p w14:paraId="6B421A76" w14:textId="24B6B54F" w:rsidR="00876BAD" w:rsidRPr="003E3FAD" w:rsidRDefault="00876BAD" w:rsidP="00876BAD">
      <w:pPr>
        <w:numPr>
          <w:ilvl w:val="0"/>
          <w:numId w:val="15"/>
        </w:numPr>
        <w:rPr>
          <w:rFonts w:ascii="Courier New" w:hAnsi="Courier New" w:cs="Courier New"/>
          <w:b/>
          <w:bCs/>
          <w:sz w:val="20"/>
          <w:szCs w:val="20"/>
          <w:lang w:val="es-MX"/>
        </w:rPr>
      </w:pPr>
      <w:r w:rsidRPr="003E3FAD">
        <w:rPr>
          <w:rFonts w:ascii="Courier New" w:hAnsi="Courier New" w:cs="Courier New"/>
          <w:b/>
          <w:bCs/>
          <w:sz w:val="20"/>
          <w:szCs w:val="20"/>
          <w:lang w:val="es-MX"/>
        </w:rPr>
        <w:t>Usuario no valida creación de cuenta de acceso</w:t>
      </w:r>
    </w:p>
    <w:p w14:paraId="5E5FF78A" w14:textId="79037933" w:rsidR="00876BAD" w:rsidRPr="003E3FAD" w:rsidRDefault="00876BAD" w:rsidP="00876BAD">
      <w:pPr>
        <w:numPr>
          <w:ilvl w:val="1"/>
          <w:numId w:val="15"/>
        </w:numPr>
        <w:rPr>
          <w:rFonts w:ascii="Courier New" w:hAnsi="Courier New" w:cs="Courier New"/>
          <w:sz w:val="20"/>
          <w:szCs w:val="20"/>
          <w:lang w:val="es-MX"/>
        </w:rPr>
      </w:pPr>
      <w:r w:rsidRPr="003E3FAD">
        <w:rPr>
          <w:rFonts w:ascii="Courier New" w:hAnsi="Courier New" w:cs="Courier New"/>
          <w:sz w:val="20"/>
          <w:szCs w:val="20"/>
          <w:lang w:val="es-MX"/>
        </w:rPr>
        <w:t>Usuario no puede ingresar al sistema.</w:t>
      </w:r>
    </w:p>
    <w:p w14:paraId="5BAAFCB7" w14:textId="200ED33D" w:rsidR="00876BAD" w:rsidRPr="003E3FAD" w:rsidRDefault="00876BAD" w:rsidP="00876BAD">
      <w:pPr>
        <w:numPr>
          <w:ilvl w:val="1"/>
          <w:numId w:val="15"/>
        </w:numPr>
        <w:rPr>
          <w:rFonts w:ascii="Courier New" w:hAnsi="Courier New" w:cs="Courier New"/>
          <w:sz w:val="20"/>
          <w:szCs w:val="20"/>
          <w:lang w:val="es-MX"/>
        </w:rPr>
      </w:pPr>
      <w:r w:rsidRPr="003E3FAD">
        <w:rPr>
          <w:rFonts w:ascii="Courier New" w:hAnsi="Courier New" w:cs="Courier New"/>
          <w:sz w:val="20"/>
          <w:szCs w:val="20"/>
          <w:lang w:val="es-MX"/>
        </w:rPr>
        <w:t>Caso de uso termina.</w:t>
      </w:r>
    </w:p>
    <w:p w14:paraId="0A21F04D" w14:textId="3FD42CEB" w:rsidR="00876BAD" w:rsidRDefault="00E96106" w:rsidP="003E3FAD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</w:p>
    <w:p w14:paraId="34F858B8" w14:textId="77777777" w:rsidR="003E3FAD" w:rsidRDefault="003E3FAD" w:rsidP="003E3FAD">
      <w:pPr>
        <w:rPr>
          <w:lang w:val="es-MX"/>
        </w:rPr>
      </w:pPr>
    </w:p>
    <w:p w14:paraId="110CDCAA" w14:textId="66E37CBA" w:rsidR="003E3FAD" w:rsidRPr="003E3FAD" w:rsidRDefault="003E3FAD" w:rsidP="003E3FAD">
      <w:pPr>
        <w:ind w:left="360"/>
        <w:rPr>
          <w:rFonts w:ascii="Courier New" w:hAnsi="Courier New" w:cs="Courier New"/>
          <w:b/>
          <w:bCs/>
          <w:lang w:val="es-MX"/>
        </w:rPr>
      </w:pPr>
      <w:r w:rsidRPr="003E3FAD">
        <w:rPr>
          <w:rFonts w:ascii="Courier New" w:hAnsi="Courier New" w:cs="Courier New"/>
          <w:b/>
          <w:bCs/>
          <w:lang w:val="es-MX"/>
        </w:rPr>
        <w:t>Flujo básico</w:t>
      </w:r>
    </w:p>
    <w:p w14:paraId="5CCEAFD1" w14:textId="4AA65371" w:rsidR="003E3FAD" w:rsidRPr="003E3FAD" w:rsidRDefault="00876BAD" w:rsidP="003E3FAD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 xml:space="preserve">El usuario </w:t>
      </w:r>
      <w:r w:rsidR="00987926">
        <w:rPr>
          <w:rFonts w:ascii="Courier New" w:hAnsi="Courier New" w:cs="Courier New"/>
          <w:lang w:val="es-MX"/>
        </w:rPr>
        <w:t>crear una cuenta de acceso y tiene la posibilidad de entrar en el sistema.</w:t>
      </w:r>
    </w:p>
    <w:p w14:paraId="1F669FFD" w14:textId="77777777" w:rsidR="003E3FAD" w:rsidRPr="003E3FAD" w:rsidRDefault="003E3FAD" w:rsidP="003E3FAD">
      <w:pPr>
        <w:ind w:left="360"/>
        <w:rPr>
          <w:rFonts w:ascii="Courier New" w:hAnsi="Courier New" w:cs="Courier New"/>
          <w:b/>
          <w:bCs/>
          <w:lang w:val="es-MX"/>
        </w:rPr>
      </w:pPr>
      <w:r w:rsidRPr="003E3FAD">
        <w:rPr>
          <w:rFonts w:ascii="Courier New" w:hAnsi="Courier New" w:cs="Courier New"/>
          <w:b/>
          <w:bCs/>
          <w:lang w:val="es-MX"/>
        </w:rPr>
        <w:t>Flujo alternativo:</w:t>
      </w:r>
    </w:p>
    <w:p w14:paraId="76A774FE" w14:textId="4582A41C" w:rsidR="003E3FAD" w:rsidRPr="003E3FAD" w:rsidRDefault="003E3FAD" w:rsidP="003E3FAD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3E3FAD">
        <w:rPr>
          <w:rFonts w:ascii="Courier New" w:hAnsi="Courier New" w:cs="Courier New"/>
          <w:lang w:val="es-MX"/>
        </w:rPr>
        <w:t xml:space="preserve">El usuario no </w:t>
      </w:r>
      <w:r w:rsidR="00987926">
        <w:rPr>
          <w:rFonts w:ascii="Courier New" w:hAnsi="Courier New" w:cs="Courier New"/>
          <w:lang w:val="es-MX"/>
        </w:rPr>
        <w:t>crear una cuenta de acceso</w:t>
      </w:r>
      <w:r w:rsidRPr="003E3FAD">
        <w:rPr>
          <w:rFonts w:ascii="Courier New" w:hAnsi="Courier New" w:cs="Courier New"/>
          <w:lang w:val="es-MX"/>
        </w:rPr>
        <w:t>.</w:t>
      </w:r>
      <w:r w:rsidRPr="003E3FAD">
        <w:rPr>
          <w:rFonts w:ascii="Courier New" w:hAnsi="Courier New" w:cs="Courier New"/>
          <w:lang w:val="es-MX"/>
        </w:rPr>
        <w:tab/>
      </w:r>
    </w:p>
    <w:sectPr w:rsidR="003E3FAD" w:rsidRPr="003E3FA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2FFC" w14:textId="77777777" w:rsidR="00EE58CD" w:rsidRDefault="00EE58CD">
      <w:r>
        <w:separator/>
      </w:r>
    </w:p>
  </w:endnote>
  <w:endnote w:type="continuationSeparator" w:id="0">
    <w:p w14:paraId="03BBB9BA" w14:textId="77777777" w:rsidR="00EE58CD" w:rsidRDefault="00EE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6CEF" w14:textId="77777777" w:rsidR="00EE58CD" w:rsidRDefault="00EE58CD">
      <w:r>
        <w:separator/>
      </w:r>
    </w:p>
  </w:footnote>
  <w:footnote w:type="continuationSeparator" w:id="0">
    <w:p w14:paraId="71CF3EE0" w14:textId="77777777" w:rsidR="00EE58CD" w:rsidRDefault="00EE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14:paraId="587FA7AF" w14:textId="77777777" w:rsidTr="00983252">
      <w:tc>
        <w:tcPr>
          <w:tcW w:w="5353" w:type="dxa"/>
        </w:tcPr>
        <w:p w14:paraId="748130ED" w14:textId="512E7186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876BAD">
            <w:rPr>
              <w:rFonts w:ascii="Calibri" w:hAnsi="Calibri" w:cs="Calibri"/>
              <w:sz w:val="20"/>
              <w:lang w:val="es-MX"/>
            </w:rPr>
            <w:t xml:space="preserve"> Reservacion de vuelos</w:t>
          </w:r>
        </w:p>
      </w:tc>
      <w:tc>
        <w:tcPr>
          <w:tcW w:w="3395" w:type="dxa"/>
        </w:tcPr>
        <w:p w14:paraId="1B3EEFBB" w14:textId="79F5A8CB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208F580E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876BAD">
            <w:rPr>
              <w:rFonts w:ascii="Calibri" w:hAnsi="Calibri" w:cs="Calibri"/>
              <w:sz w:val="20"/>
              <w:lang w:val="es-MX"/>
            </w:rPr>
            <w:t>Registrar usuario</w:t>
          </w:r>
        </w:p>
      </w:tc>
      <w:tc>
        <w:tcPr>
          <w:tcW w:w="3395" w:type="dxa"/>
        </w:tcPr>
        <w:p w14:paraId="1818E085" w14:textId="239DDB60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C32DA0">
            <w:rPr>
              <w:rFonts w:ascii="Calibri" w:hAnsi="Calibri" w:cs="Calibri"/>
              <w:sz w:val="20"/>
              <w:lang w:val="es-MX"/>
            </w:rPr>
            <w:t>0</w:t>
          </w:r>
          <w:r w:rsidR="00876BAD">
            <w:rPr>
              <w:rFonts w:ascii="Calibri" w:hAnsi="Calibri" w:cs="Calibri"/>
              <w:sz w:val="20"/>
              <w:lang w:val="es-MX"/>
            </w:rPr>
            <w:t>8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abr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</w:t>
          </w:r>
          <w:r w:rsidR="00876BAD">
            <w:rPr>
              <w:rFonts w:ascii="Calibri" w:hAnsi="Calibri" w:cs="Calibri"/>
              <w:sz w:val="20"/>
              <w:lang w:val="es-MX"/>
            </w:rPr>
            <w:t>3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0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EF4CAF"/>
    <w:multiLevelType w:val="hybridMultilevel"/>
    <w:tmpl w:val="0728E318"/>
    <w:lvl w:ilvl="0" w:tplc="AEF8E3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A16"/>
    <w:multiLevelType w:val="hybridMultilevel"/>
    <w:tmpl w:val="10BAFAE8"/>
    <w:lvl w:ilvl="0" w:tplc="68AC151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4" w15:restartNumberingAfterBreak="0">
    <w:nsid w:val="6FE0223A"/>
    <w:multiLevelType w:val="hybridMultilevel"/>
    <w:tmpl w:val="10BAFAE8"/>
    <w:lvl w:ilvl="0" w:tplc="FFFFFFF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3"/>
  </w:num>
  <w:num w:numId="6" w16cid:durableId="92172803">
    <w:abstractNumId w:val="6"/>
  </w:num>
  <w:num w:numId="7" w16cid:durableId="282271936">
    <w:abstractNumId w:val="8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9"/>
  </w:num>
  <w:num w:numId="11" w16cid:durableId="1445274736">
    <w:abstractNumId w:val="7"/>
  </w:num>
  <w:num w:numId="12" w16cid:durableId="1122456070">
    <w:abstractNumId w:val="10"/>
  </w:num>
  <w:num w:numId="13" w16cid:durableId="1009215591">
    <w:abstractNumId w:val="5"/>
  </w:num>
  <w:num w:numId="14" w16cid:durableId="1235816243">
    <w:abstractNumId w:val="11"/>
  </w:num>
  <w:num w:numId="15" w16cid:durableId="1934851238">
    <w:abstractNumId w:val="12"/>
  </w:num>
  <w:num w:numId="16" w16cid:durableId="1059792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95D4A"/>
    <w:rsid w:val="002232B8"/>
    <w:rsid w:val="00223857"/>
    <w:rsid w:val="00267644"/>
    <w:rsid w:val="00286ED3"/>
    <w:rsid w:val="00294103"/>
    <w:rsid w:val="002E421D"/>
    <w:rsid w:val="002F2E82"/>
    <w:rsid w:val="003748C4"/>
    <w:rsid w:val="00380BB7"/>
    <w:rsid w:val="00397B52"/>
    <w:rsid w:val="003A24FD"/>
    <w:rsid w:val="003E3FAD"/>
    <w:rsid w:val="0040380B"/>
    <w:rsid w:val="0043107A"/>
    <w:rsid w:val="00446725"/>
    <w:rsid w:val="004542E5"/>
    <w:rsid w:val="004666E7"/>
    <w:rsid w:val="004956C3"/>
    <w:rsid w:val="005158C8"/>
    <w:rsid w:val="00521957"/>
    <w:rsid w:val="0052374F"/>
    <w:rsid w:val="00535183"/>
    <w:rsid w:val="00561FBB"/>
    <w:rsid w:val="005C5466"/>
    <w:rsid w:val="005F089C"/>
    <w:rsid w:val="005F7A35"/>
    <w:rsid w:val="00613604"/>
    <w:rsid w:val="00646301"/>
    <w:rsid w:val="006B0D38"/>
    <w:rsid w:val="006F60B2"/>
    <w:rsid w:val="00705AB8"/>
    <w:rsid w:val="00790D4A"/>
    <w:rsid w:val="00876BAD"/>
    <w:rsid w:val="008866E4"/>
    <w:rsid w:val="008A77F1"/>
    <w:rsid w:val="008C1494"/>
    <w:rsid w:val="0093131D"/>
    <w:rsid w:val="00942ADD"/>
    <w:rsid w:val="00983252"/>
    <w:rsid w:val="00985EE5"/>
    <w:rsid w:val="00987926"/>
    <w:rsid w:val="009D293A"/>
    <w:rsid w:val="009E71A5"/>
    <w:rsid w:val="00A500DD"/>
    <w:rsid w:val="00A75EB1"/>
    <w:rsid w:val="00AE705E"/>
    <w:rsid w:val="00B05855"/>
    <w:rsid w:val="00B20D4E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8700B"/>
    <w:rsid w:val="00D9213C"/>
    <w:rsid w:val="00D929F0"/>
    <w:rsid w:val="00D95D18"/>
    <w:rsid w:val="00DC4DC0"/>
    <w:rsid w:val="00DC6CC5"/>
    <w:rsid w:val="00DD175D"/>
    <w:rsid w:val="00DD535E"/>
    <w:rsid w:val="00E00990"/>
    <w:rsid w:val="00E8196F"/>
    <w:rsid w:val="00E91156"/>
    <w:rsid w:val="00E96106"/>
    <w:rsid w:val="00EA4F46"/>
    <w:rsid w:val="00EC09A7"/>
    <w:rsid w:val="00EE58CD"/>
    <w:rsid w:val="00F140AE"/>
    <w:rsid w:val="00F50467"/>
    <w:rsid w:val="00F77630"/>
    <w:rsid w:val="00FC082B"/>
    <w:rsid w:val="00FD7096"/>
    <w:rsid w:val="00FF4C5A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36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16</cp:revision>
  <cp:lastPrinted>1900-01-01T06:00:00Z</cp:lastPrinted>
  <dcterms:created xsi:type="dcterms:W3CDTF">2023-03-27T15:48:00Z</dcterms:created>
  <dcterms:modified xsi:type="dcterms:W3CDTF">2023-04-09T15:07:00Z</dcterms:modified>
</cp:coreProperties>
</file>