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0985" w14:textId="11CFCF67" w:rsidR="008866E4" w:rsidRPr="00FF7D7C" w:rsidRDefault="00CF5C04" w:rsidP="00DD175D">
      <w:pPr>
        <w:pStyle w:val="Ttulo"/>
        <w:rPr>
          <w:lang w:val="es-MX"/>
        </w:rPr>
      </w:pPr>
      <w:r>
        <w:rPr>
          <w:lang w:val="es-MX"/>
        </w:rPr>
        <w:t>Reservación de Vuelos</w:t>
      </w:r>
      <w:r w:rsidR="00E96106" w:rsidRPr="00FF7D7C">
        <w:rPr>
          <w:lang w:val="es-MX"/>
        </w:rPr>
        <w:br/>
      </w:r>
      <w:r w:rsidR="00446725" w:rsidRPr="00FF7D7C">
        <w:rPr>
          <w:lang w:val="es-MX"/>
        </w:rPr>
        <w:t xml:space="preserve">Caso de </w:t>
      </w:r>
      <w:r w:rsidR="00D95D18" w:rsidRPr="00FF7D7C">
        <w:rPr>
          <w:lang w:val="es-MX"/>
        </w:rPr>
        <w:t>Uso</w:t>
      </w:r>
      <w:r w:rsidR="00E96106" w:rsidRPr="00FF7D7C">
        <w:rPr>
          <w:lang w:val="es-MX"/>
        </w:rPr>
        <w:t xml:space="preserve">: </w:t>
      </w:r>
      <w:r w:rsidR="001C7AB1">
        <w:rPr>
          <w:lang w:val="es-MX"/>
        </w:rPr>
        <w:t>Consultar Vuelos</w:t>
      </w:r>
    </w:p>
    <w:p w14:paraId="20E8DDBA" w14:textId="07D03FCB" w:rsidR="00E96106" w:rsidRDefault="00D95D18" w:rsidP="008866E4">
      <w:pPr>
        <w:pStyle w:val="Ttulo1"/>
        <w:rPr>
          <w:lang w:val="es-MX"/>
        </w:rPr>
      </w:pPr>
      <w:r w:rsidRPr="00FF7D7C">
        <w:rPr>
          <w:lang w:val="es-MX"/>
        </w:rPr>
        <w:t>Descripción Breve</w:t>
      </w:r>
    </w:p>
    <w:p w14:paraId="01F02660" w14:textId="3DFE833E" w:rsidR="00FD7096" w:rsidRPr="001C7AB1" w:rsidRDefault="001C7AB1" w:rsidP="00EC7E3B">
      <w:pPr>
        <w:ind w:left="426"/>
        <w:rPr>
          <w:sz w:val="20"/>
          <w:szCs w:val="20"/>
          <w:lang w:val="es-MX"/>
        </w:rPr>
      </w:pPr>
      <w:r w:rsidRPr="001C7AB1">
        <w:rPr>
          <w:sz w:val="20"/>
          <w:szCs w:val="20"/>
          <w:lang w:val="es-MX"/>
        </w:rPr>
        <w:t xml:space="preserve">Este caso de </w:t>
      </w:r>
      <w:r w:rsidR="00EC7E3B" w:rsidRPr="001C7AB1">
        <w:rPr>
          <w:sz w:val="20"/>
          <w:szCs w:val="20"/>
          <w:lang w:val="es-MX"/>
        </w:rPr>
        <w:t>uso</w:t>
      </w:r>
      <w:r w:rsidRPr="001C7AB1">
        <w:rPr>
          <w:sz w:val="20"/>
          <w:szCs w:val="20"/>
          <w:lang w:val="es-MX"/>
        </w:rPr>
        <w:t xml:space="preserve"> debe permitir al usuario realizar diversas consultas de vuelos, de acuerdo con distintos parámetros, tales como búsquedas por fecha y horario deseado, categoría de asiento, aerolínea deseada y si se desean sólo vuelos directos.  </w:t>
      </w:r>
    </w:p>
    <w:p w14:paraId="2842947E" w14:textId="3DC18977" w:rsidR="00E96106" w:rsidRPr="00FF7D7C" w:rsidRDefault="00D95D18" w:rsidP="008866E4">
      <w:pPr>
        <w:pStyle w:val="Ttulo1"/>
        <w:rPr>
          <w:lang w:val="es-MX"/>
        </w:rPr>
      </w:pPr>
      <w:r w:rsidRPr="00FF7D7C">
        <w:rPr>
          <w:lang w:val="es-MX"/>
        </w:rPr>
        <w:t>Descripción breve de los actores</w:t>
      </w:r>
    </w:p>
    <w:p w14:paraId="1D476D08" w14:textId="3B5E9CA4" w:rsidR="00E96106" w:rsidRPr="00FF7D7C" w:rsidRDefault="00646301" w:rsidP="00985EE5">
      <w:pPr>
        <w:pStyle w:val="Ttulo2"/>
        <w:rPr>
          <w:lang w:val="es-MX"/>
        </w:rPr>
      </w:pPr>
      <w:r>
        <w:rPr>
          <w:lang w:val="es-MX"/>
        </w:rPr>
        <w:t xml:space="preserve">Usuario. </w:t>
      </w:r>
      <w:r w:rsidRPr="00007510">
        <w:rPr>
          <w:b w:val="0"/>
          <w:bCs/>
          <w:lang w:val="es-MX"/>
        </w:rPr>
        <w:t xml:space="preserve">Rol </w:t>
      </w:r>
      <w:r w:rsidR="00C0004B" w:rsidRPr="00007510">
        <w:rPr>
          <w:b w:val="0"/>
          <w:bCs/>
          <w:lang w:val="es-MX"/>
        </w:rPr>
        <w:t>que interactúa con el sistema para consultar vuelos y hacer reservaciones</w:t>
      </w:r>
    </w:p>
    <w:p w14:paraId="582E9BC7" w14:textId="7604FF71" w:rsidR="00E96106" w:rsidRPr="00FF7D7C" w:rsidRDefault="00D95D18" w:rsidP="008866E4">
      <w:pPr>
        <w:pStyle w:val="Ttulo1"/>
        <w:rPr>
          <w:lang w:val="es-MX"/>
        </w:rPr>
      </w:pPr>
      <w:proofErr w:type="spellStart"/>
      <w:r w:rsidRPr="00FF7D7C">
        <w:rPr>
          <w:lang w:val="es-MX"/>
        </w:rPr>
        <w:t>Pre-condiciones</w:t>
      </w:r>
      <w:proofErr w:type="spellEnd"/>
    </w:p>
    <w:p w14:paraId="2A187641" w14:textId="29F23876" w:rsidR="00D834B5" w:rsidRPr="00FF7D7C" w:rsidRDefault="001C7AB1" w:rsidP="00294103">
      <w:pPr>
        <w:pStyle w:val="Textoindependiente"/>
        <w:numPr>
          <w:ilvl w:val="0"/>
          <w:numId w:val="9"/>
        </w:numPr>
        <w:ind w:left="709"/>
        <w:rPr>
          <w:lang w:val="es-MX"/>
        </w:rPr>
      </w:pPr>
      <w:r>
        <w:rPr>
          <w:lang w:val="es-MX"/>
        </w:rPr>
        <w:t>El usuario debe haber accedido correctamente al sistema con sus credenciales de acceso.</w:t>
      </w:r>
    </w:p>
    <w:p w14:paraId="1CBEAF62" w14:textId="32057929" w:rsidR="00E96106" w:rsidRDefault="00D95D18" w:rsidP="008866E4">
      <w:pPr>
        <w:pStyle w:val="Ttulo1"/>
        <w:rPr>
          <w:lang w:val="es-MX"/>
        </w:rPr>
      </w:pPr>
      <w:r w:rsidRPr="00FF7D7C">
        <w:rPr>
          <w:lang w:val="es-MX"/>
        </w:rPr>
        <w:t>Flujo básico de eventos</w:t>
      </w:r>
    </w:p>
    <w:p w14:paraId="7B0FCCC1" w14:textId="03CFF731" w:rsidR="00A71204" w:rsidRPr="00A71204" w:rsidRDefault="00A71204" w:rsidP="00A71204">
      <w:pPr>
        <w:pStyle w:val="Ttulo2"/>
        <w:numPr>
          <w:ilvl w:val="0"/>
          <w:numId w:val="11"/>
        </w:numPr>
        <w:rPr>
          <w:rFonts w:cs="Arial"/>
          <w:b w:val="0"/>
          <w:bCs/>
          <w:lang w:val="es-MX"/>
        </w:rPr>
      </w:pPr>
      <w:r w:rsidRPr="00A71204">
        <w:rPr>
          <w:rFonts w:cs="Arial"/>
          <w:b w:val="0"/>
          <w:bCs/>
          <w:lang w:val="es-MX"/>
        </w:rPr>
        <w:t>Usuario selecciona opción de consulta de vuelos en el sistema</w:t>
      </w:r>
    </w:p>
    <w:p w14:paraId="353022AB" w14:textId="3A6480AB" w:rsidR="00A71204" w:rsidRPr="00A71204" w:rsidRDefault="00A71204" w:rsidP="00A71204">
      <w:pPr>
        <w:pStyle w:val="Ttulo2"/>
        <w:numPr>
          <w:ilvl w:val="0"/>
          <w:numId w:val="11"/>
        </w:numPr>
        <w:rPr>
          <w:rFonts w:cs="Arial"/>
          <w:b w:val="0"/>
          <w:bCs/>
          <w:lang w:val="es-MX"/>
        </w:rPr>
      </w:pPr>
      <w:r w:rsidRPr="00A71204">
        <w:rPr>
          <w:rFonts w:cs="Arial"/>
          <w:b w:val="0"/>
          <w:bCs/>
          <w:lang w:val="es-MX"/>
        </w:rPr>
        <w:t>Si el usuario selecciona la opción de consulta por horario de vuelos, entonces</w:t>
      </w:r>
    </w:p>
    <w:p w14:paraId="3CA90400" w14:textId="73B2049A" w:rsidR="00A71204" w:rsidRDefault="00A71204" w:rsidP="00A71204">
      <w:pPr>
        <w:ind w:left="720"/>
        <w:rPr>
          <w:rFonts w:ascii="Arial" w:hAnsi="Arial" w:cs="Arial"/>
          <w:sz w:val="20"/>
          <w:szCs w:val="20"/>
          <w:lang w:val="es-MX"/>
        </w:rPr>
      </w:pPr>
      <w:r w:rsidRPr="00A71204">
        <w:rPr>
          <w:rFonts w:ascii="Arial" w:hAnsi="Arial" w:cs="Arial"/>
          <w:sz w:val="20"/>
          <w:szCs w:val="20"/>
          <w:lang w:val="es-MX"/>
        </w:rPr>
        <w:t>&lt;&lt;</w:t>
      </w:r>
      <w:proofErr w:type="spellStart"/>
      <w:r w:rsidRPr="00A71204">
        <w:rPr>
          <w:rFonts w:ascii="Arial" w:hAnsi="Arial" w:cs="Arial"/>
          <w:sz w:val="20"/>
          <w:szCs w:val="20"/>
          <w:lang w:val="es-MX"/>
        </w:rPr>
        <w:t>extend</w:t>
      </w:r>
      <w:proofErr w:type="spellEnd"/>
      <w:r w:rsidRPr="00A71204">
        <w:rPr>
          <w:rFonts w:ascii="Arial" w:hAnsi="Arial" w:cs="Arial"/>
          <w:sz w:val="20"/>
          <w:szCs w:val="20"/>
          <w:lang w:val="es-MX"/>
        </w:rPr>
        <w:t>&gt;&gt; caso de uso consultar horarios de vuelos</w:t>
      </w:r>
    </w:p>
    <w:p w14:paraId="0F6778A4" w14:textId="0B3BF69F" w:rsidR="00A71204" w:rsidRDefault="00A71204" w:rsidP="00A71204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Si el usuario selecciona la opción de consulta por tarifas de vuelos, entonces</w:t>
      </w:r>
    </w:p>
    <w:p w14:paraId="1670F234" w14:textId="2634516E" w:rsidR="00A71204" w:rsidRDefault="00A71204" w:rsidP="00111733">
      <w:pPr>
        <w:ind w:left="709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&lt;&lt;</w:t>
      </w:r>
      <w:proofErr w:type="spellStart"/>
      <w:r>
        <w:rPr>
          <w:rFonts w:ascii="Arial" w:hAnsi="Arial" w:cs="Arial"/>
          <w:sz w:val="20"/>
          <w:szCs w:val="20"/>
          <w:lang w:val="es-MX"/>
        </w:rPr>
        <w:t>extend</w:t>
      </w:r>
      <w:proofErr w:type="spellEnd"/>
      <w:r>
        <w:rPr>
          <w:rFonts w:ascii="Arial" w:hAnsi="Arial" w:cs="Arial"/>
          <w:sz w:val="20"/>
          <w:szCs w:val="20"/>
          <w:lang w:val="es-MX"/>
        </w:rPr>
        <w:t>&gt;&gt; caso de uso consultar tarifas de vuelos</w:t>
      </w:r>
    </w:p>
    <w:p w14:paraId="4024AF78" w14:textId="33308CE4" w:rsidR="00A71204" w:rsidRDefault="00A71204" w:rsidP="00A71204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Si el usuario selecciona la opción de consulta por información de vuelos, entonces</w:t>
      </w:r>
    </w:p>
    <w:p w14:paraId="6899C5FE" w14:textId="759E4F79" w:rsidR="00A71204" w:rsidRDefault="00A71204" w:rsidP="00111733">
      <w:pPr>
        <w:ind w:left="567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&lt;&lt;</w:t>
      </w:r>
      <w:proofErr w:type="spellStart"/>
      <w:r>
        <w:rPr>
          <w:rFonts w:ascii="Arial" w:hAnsi="Arial" w:cs="Arial"/>
          <w:sz w:val="20"/>
          <w:szCs w:val="20"/>
          <w:lang w:val="es-MX"/>
        </w:rPr>
        <w:t>extend</w:t>
      </w:r>
      <w:proofErr w:type="spellEnd"/>
      <w:r>
        <w:rPr>
          <w:rFonts w:ascii="Arial" w:hAnsi="Arial" w:cs="Arial"/>
          <w:sz w:val="20"/>
          <w:szCs w:val="20"/>
          <w:lang w:val="es-MX"/>
        </w:rPr>
        <w:t>&gt;&gt; consultar información de vuelos.</w:t>
      </w:r>
    </w:p>
    <w:p w14:paraId="07D960C4" w14:textId="77777777" w:rsidR="00A71204" w:rsidRPr="00A71204" w:rsidRDefault="00A71204" w:rsidP="00A71204">
      <w:pPr>
        <w:rPr>
          <w:lang w:val="es-MX"/>
        </w:rPr>
      </w:pPr>
    </w:p>
    <w:p w14:paraId="45A43053" w14:textId="5876420D" w:rsidR="00E96106" w:rsidRDefault="00D95D18" w:rsidP="00EC7E3B">
      <w:pPr>
        <w:pStyle w:val="Ttulo1"/>
        <w:spacing w:before="0" w:after="0" w:line="240" w:lineRule="auto"/>
        <w:rPr>
          <w:lang w:val="es-MX"/>
        </w:rPr>
      </w:pPr>
      <w:r w:rsidRPr="00FF7D7C">
        <w:rPr>
          <w:lang w:val="es-MX"/>
        </w:rPr>
        <w:t>Flujo</w:t>
      </w:r>
      <w:r w:rsidR="0074749D">
        <w:rPr>
          <w:lang w:val="es-MX"/>
        </w:rPr>
        <w:t xml:space="preserve"> alternativo búsqueda cancelada</w:t>
      </w:r>
    </w:p>
    <w:p w14:paraId="4BD0E3DC" w14:textId="77777777" w:rsidR="00111733" w:rsidRPr="00111733" w:rsidRDefault="00111733" w:rsidP="00EC7E3B">
      <w:pPr>
        <w:rPr>
          <w:lang w:val="es-MX"/>
        </w:rPr>
      </w:pPr>
    </w:p>
    <w:p w14:paraId="46DEBFFC" w14:textId="34D838DE" w:rsidR="00E96106" w:rsidRPr="00A621D3" w:rsidRDefault="0074749D" w:rsidP="00EC7E3B">
      <w:pPr>
        <w:pStyle w:val="Ttulo2"/>
        <w:numPr>
          <w:ilvl w:val="0"/>
          <w:numId w:val="12"/>
        </w:numPr>
        <w:spacing w:before="0" w:after="0" w:line="240" w:lineRule="auto"/>
        <w:ind w:left="426"/>
        <w:rPr>
          <w:rFonts w:cs="Arial"/>
          <w:b w:val="0"/>
          <w:bCs/>
          <w:lang w:val="es-MX"/>
        </w:rPr>
      </w:pPr>
      <w:r w:rsidRPr="00A621D3">
        <w:rPr>
          <w:rFonts w:cs="Arial"/>
          <w:b w:val="0"/>
          <w:bCs/>
          <w:lang w:val="es-MX"/>
        </w:rPr>
        <w:t>El usuario cancela la búsqueda presionando el botón cancelar</w:t>
      </w:r>
    </w:p>
    <w:p w14:paraId="067AECB9" w14:textId="7E0CDEF3" w:rsidR="0074749D" w:rsidRPr="00A621D3" w:rsidRDefault="0074749D" w:rsidP="00EC7E3B">
      <w:pPr>
        <w:numPr>
          <w:ilvl w:val="0"/>
          <w:numId w:val="12"/>
        </w:numPr>
        <w:ind w:left="426"/>
        <w:rPr>
          <w:rFonts w:ascii="Arial" w:hAnsi="Arial" w:cs="Arial"/>
          <w:sz w:val="20"/>
          <w:szCs w:val="20"/>
          <w:lang w:val="es-MX"/>
        </w:rPr>
      </w:pPr>
      <w:r w:rsidRPr="00A621D3">
        <w:rPr>
          <w:rFonts w:ascii="Arial" w:hAnsi="Arial" w:cs="Arial"/>
          <w:sz w:val="20"/>
          <w:szCs w:val="20"/>
          <w:lang w:val="es-MX"/>
        </w:rPr>
        <w:t>El sistema regresa al usuario a la pantalla principal.</w:t>
      </w:r>
    </w:p>
    <w:p w14:paraId="4ED21713" w14:textId="4C8C5A65" w:rsidR="0074749D" w:rsidRPr="00A621D3" w:rsidRDefault="0074749D" w:rsidP="00EC7E3B">
      <w:pPr>
        <w:numPr>
          <w:ilvl w:val="0"/>
          <w:numId w:val="12"/>
        </w:numPr>
        <w:ind w:left="426"/>
        <w:rPr>
          <w:rFonts w:ascii="Arial" w:hAnsi="Arial" w:cs="Arial"/>
          <w:sz w:val="20"/>
          <w:szCs w:val="20"/>
          <w:lang w:val="es-MX"/>
        </w:rPr>
      </w:pPr>
      <w:r w:rsidRPr="00A621D3">
        <w:rPr>
          <w:rFonts w:ascii="Arial" w:hAnsi="Arial" w:cs="Arial"/>
          <w:sz w:val="20"/>
          <w:szCs w:val="20"/>
          <w:lang w:val="es-MX"/>
        </w:rPr>
        <w:t>El caso de uso termina.</w:t>
      </w:r>
    </w:p>
    <w:p w14:paraId="58F6521B" w14:textId="77777777" w:rsidR="00007510" w:rsidRPr="00DC6CC5" w:rsidRDefault="00007510" w:rsidP="00EC7E3B">
      <w:pPr>
        <w:pStyle w:val="Textoindependiente"/>
        <w:ind w:left="0"/>
        <w:rPr>
          <w:lang w:val="es-MX"/>
        </w:rPr>
      </w:pPr>
    </w:p>
    <w:p w14:paraId="11E2B7AF" w14:textId="2CBB4947" w:rsidR="00E96106" w:rsidRPr="00FF7D7C" w:rsidRDefault="00E96106" w:rsidP="000E5836">
      <w:pPr>
        <w:pStyle w:val="Ttulo1"/>
        <w:rPr>
          <w:lang w:val="es-MX"/>
        </w:rPr>
      </w:pPr>
      <w:proofErr w:type="spellStart"/>
      <w:proofErr w:type="gramStart"/>
      <w:r w:rsidRPr="00FF7D7C">
        <w:rPr>
          <w:lang w:val="es-MX"/>
        </w:rPr>
        <w:t>Post-condi</w:t>
      </w:r>
      <w:r w:rsidR="00FF7D7C" w:rsidRPr="00FF7D7C">
        <w:rPr>
          <w:lang w:val="es-MX"/>
        </w:rPr>
        <w:t>ciones</w:t>
      </w:r>
      <w:proofErr w:type="spellEnd"/>
      <w:proofErr w:type="gramEnd"/>
    </w:p>
    <w:p w14:paraId="66243045" w14:textId="77777777" w:rsidR="0074749D" w:rsidRDefault="0074749D" w:rsidP="000E5836">
      <w:pPr>
        <w:pStyle w:val="Ttulo2"/>
        <w:rPr>
          <w:lang w:val="es-MX"/>
        </w:rPr>
      </w:pPr>
      <w:r>
        <w:rPr>
          <w:lang w:val="es-MX"/>
        </w:rPr>
        <w:t>Flujo básico.</w:t>
      </w:r>
    </w:p>
    <w:p w14:paraId="41AD68A6" w14:textId="17757898" w:rsidR="00E96106" w:rsidRDefault="0074749D" w:rsidP="00D061C2">
      <w:pPr>
        <w:numPr>
          <w:ilvl w:val="0"/>
          <w:numId w:val="9"/>
        </w:numPr>
        <w:ind w:left="426"/>
        <w:rPr>
          <w:rFonts w:ascii="Arial" w:hAnsi="Arial" w:cs="Arial"/>
          <w:sz w:val="20"/>
          <w:szCs w:val="20"/>
          <w:lang w:val="es-MX"/>
        </w:rPr>
      </w:pPr>
      <w:r w:rsidRPr="00D061C2">
        <w:rPr>
          <w:rFonts w:ascii="Arial" w:hAnsi="Arial" w:cs="Arial"/>
          <w:sz w:val="20"/>
          <w:szCs w:val="20"/>
          <w:lang w:val="es-MX"/>
        </w:rPr>
        <w:t xml:space="preserve">El sistema entra a un caso de uso </w:t>
      </w:r>
      <w:r w:rsidR="00111733" w:rsidRPr="00D061C2">
        <w:rPr>
          <w:rFonts w:ascii="Arial" w:hAnsi="Arial" w:cs="Arial"/>
          <w:sz w:val="20"/>
          <w:szCs w:val="20"/>
          <w:lang w:val="es-MX"/>
        </w:rPr>
        <w:t xml:space="preserve">extendido </w:t>
      </w:r>
      <w:r w:rsidRPr="00D061C2">
        <w:rPr>
          <w:rFonts w:ascii="Arial" w:hAnsi="Arial" w:cs="Arial"/>
          <w:sz w:val="20"/>
          <w:szCs w:val="20"/>
          <w:lang w:val="es-MX"/>
        </w:rPr>
        <w:t>para consultar vuelos</w:t>
      </w:r>
      <w:r w:rsidR="00485764">
        <w:rPr>
          <w:rFonts w:ascii="Arial" w:hAnsi="Arial" w:cs="Arial"/>
          <w:sz w:val="20"/>
          <w:szCs w:val="20"/>
          <w:lang w:val="es-MX"/>
        </w:rPr>
        <w:t xml:space="preserve"> por horario, o</w:t>
      </w:r>
    </w:p>
    <w:p w14:paraId="78BB39D4" w14:textId="50A7852C" w:rsidR="00485764" w:rsidRDefault="00485764" w:rsidP="00485764">
      <w:pPr>
        <w:numPr>
          <w:ilvl w:val="0"/>
          <w:numId w:val="9"/>
        </w:numPr>
        <w:ind w:left="426"/>
        <w:rPr>
          <w:rFonts w:ascii="Arial" w:hAnsi="Arial" w:cs="Arial"/>
          <w:sz w:val="20"/>
          <w:szCs w:val="20"/>
          <w:lang w:val="es-MX"/>
        </w:rPr>
      </w:pPr>
      <w:r w:rsidRPr="00D061C2">
        <w:rPr>
          <w:rFonts w:ascii="Arial" w:hAnsi="Arial" w:cs="Arial"/>
          <w:sz w:val="20"/>
          <w:szCs w:val="20"/>
          <w:lang w:val="es-MX"/>
        </w:rPr>
        <w:t>El sistema entra a un caso de uso extendido para consultar vuelos</w:t>
      </w:r>
      <w:r>
        <w:rPr>
          <w:rFonts w:ascii="Arial" w:hAnsi="Arial" w:cs="Arial"/>
          <w:sz w:val="20"/>
          <w:szCs w:val="20"/>
          <w:lang w:val="es-MX"/>
        </w:rPr>
        <w:t xml:space="preserve"> por </w:t>
      </w:r>
      <w:r w:rsidR="007F788B">
        <w:rPr>
          <w:rFonts w:ascii="Arial" w:hAnsi="Arial" w:cs="Arial"/>
          <w:sz w:val="20"/>
          <w:szCs w:val="20"/>
          <w:lang w:val="es-MX"/>
        </w:rPr>
        <w:t>tarifas</w:t>
      </w:r>
      <w:r>
        <w:rPr>
          <w:rFonts w:ascii="Arial" w:hAnsi="Arial" w:cs="Arial"/>
          <w:sz w:val="20"/>
          <w:szCs w:val="20"/>
          <w:lang w:val="es-MX"/>
        </w:rPr>
        <w:t>, o</w:t>
      </w:r>
    </w:p>
    <w:p w14:paraId="2045D8A0" w14:textId="6310BCCF" w:rsidR="00485764" w:rsidRDefault="00485764" w:rsidP="00485764">
      <w:pPr>
        <w:numPr>
          <w:ilvl w:val="0"/>
          <w:numId w:val="9"/>
        </w:numPr>
        <w:ind w:left="426"/>
        <w:rPr>
          <w:rFonts w:ascii="Arial" w:hAnsi="Arial" w:cs="Arial"/>
          <w:sz w:val="20"/>
          <w:szCs w:val="20"/>
          <w:lang w:val="es-MX"/>
        </w:rPr>
      </w:pPr>
      <w:r w:rsidRPr="00D061C2">
        <w:rPr>
          <w:rFonts w:ascii="Arial" w:hAnsi="Arial" w:cs="Arial"/>
          <w:sz w:val="20"/>
          <w:szCs w:val="20"/>
          <w:lang w:val="es-MX"/>
        </w:rPr>
        <w:t>El sistema entra a un caso de uso extendido para consultar vuelos</w:t>
      </w:r>
      <w:r w:rsidR="007F788B">
        <w:rPr>
          <w:rFonts w:ascii="Arial" w:hAnsi="Arial" w:cs="Arial"/>
          <w:sz w:val="20"/>
          <w:szCs w:val="20"/>
          <w:lang w:val="es-MX"/>
        </w:rPr>
        <w:t xml:space="preserve"> por estado (información).</w:t>
      </w:r>
    </w:p>
    <w:p w14:paraId="74CE60A1" w14:textId="77777777" w:rsidR="00485764" w:rsidRPr="00D061C2" w:rsidRDefault="00485764" w:rsidP="00485764">
      <w:pPr>
        <w:ind w:left="66"/>
        <w:rPr>
          <w:rFonts w:ascii="Arial" w:hAnsi="Arial" w:cs="Arial"/>
          <w:sz w:val="20"/>
          <w:szCs w:val="20"/>
          <w:lang w:val="es-MX"/>
        </w:rPr>
      </w:pPr>
    </w:p>
    <w:p w14:paraId="5CA3C858" w14:textId="6B8F4E4F" w:rsidR="0074749D" w:rsidRDefault="0074749D" w:rsidP="0074749D">
      <w:pPr>
        <w:pStyle w:val="Ttulo2"/>
        <w:rPr>
          <w:lang w:val="es-MX"/>
        </w:rPr>
      </w:pPr>
      <w:r>
        <w:rPr>
          <w:lang w:val="es-MX"/>
        </w:rPr>
        <w:t>Flujo alternativo.</w:t>
      </w:r>
    </w:p>
    <w:p w14:paraId="22EFFB7A" w14:textId="10FF14B7" w:rsidR="0074749D" w:rsidRDefault="0074749D" w:rsidP="00111733">
      <w:pPr>
        <w:pStyle w:val="Ttulo3"/>
        <w:numPr>
          <w:ilvl w:val="0"/>
          <w:numId w:val="0"/>
        </w:numPr>
        <w:ind w:left="284"/>
        <w:rPr>
          <w:lang w:val="es-MX"/>
        </w:rPr>
      </w:pPr>
      <w:r>
        <w:rPr>
          <w:lang w:val="es-MX"/>
        </w:rPr>
        <w:t>El usuario cancela la búsqueda y el sistema regresa a la pantalla principal.</w:t>
      </w:r>
    </w:p>
    <w:p w14:paraId="10F3ED7B" w14:textId="77777777" w:rsidR="00E96106" w:rsidRPr="00FF7D7C" w:rsidRDefault="00E96106">
      <w:pPr>
        <w:rPr>
          <w:lang w:val="es-MX"/>
        </w:rPr>
      </w:pPr>
    </w:p>
    <w:p w14:paraId="78EA3743" w14:textId="77777777" w:rsidR="008866E4" w:rsidRPr="00FF7D7C" w:rsidRDefault="008866E4">
      <w:pPr>
        <w:rPr>
          <w:lang w:val="es-MX"/>
        </w:rPr>
      </w:pPr>
    </w:p>
    <w:sectPr w:rsidR="008866E4" w:rsidRPr="00FF7D7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3152" w14:textId="77777777" w:rsidR="00AA71D1" w:rsidRDefault="00AA71D1">
      <w:r>
        <w:separator/>
      </w:r>
    </w:p>
  </w:endnote>
  <w:endnote w:type="continuationSeparator" w:id="0">
    <w:p w14:paraId="709B264C" w14:textId="77777777" w:rsidR="00AA71D1" w:rsidRDefault="00AA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56B528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6B46BA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84F908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052773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7ED4A3A3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6FBB" w14:textId="77777777" w:rsidR="00AA71D1" w:rsidRDefault="00AA71D1">
      <w:r>
        <w:separator/>
      </w:r>
    </w:p>
  </w:footnote>
  <w:footnote w:type="continuationSeparator" w:id="0">
    <w:p w14:paraId="7A504B4B" w14:textId="77777777" w:rsidR="00AA71D1" w:rsidRDefault="00AA7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C32DA0" w14:paraId="587FA7AF" w14:textId="77777777">
      <w:tc>
        <w:tcPr>
          <w:tcW w:w="6379" w:type="dxa"/>
        </w:tcPr>
        <w:p w14:paraId="748130ED" w14:textId="671A9C4F" w:rsidR="00985EE5" w:rsidRPr="00C32DA0" w:rsidRDefault="00EC7E3B">
          <w:pPr>
            <w:rPr>
              <w:sz w:val="20"/>
              <w:lang w:val="es-MX"/>
            </w:rPr>
          </w:pPr>
          <w:r>
            <w:rPr>
              <w:sz w:val="20"/>
              <w:lang w:val="es-MX"/>
            </w:rPr>
            <w:t xml:space="preserve">Sistema: </w:t>
          </w:r>
          <w:r w:rsidR="003748C4" w:rsidRPr="00C32DA0">
            <w:rPr>
              <w:sz w:val="20"/>
              <w:lang w:val="es-MX"/>
            </w:rPr>
            <w:t>Reservación de Vuelos</w:t>
          </w:r>
        </w:p>
      </w:tc>
      <w:tc>
        <w:tcPr>
          <w:tcW w:w="2369" w:type="dxa"/>
        </w:tcPr>
        <w:p w14:paraId="1B3EEFBB" w14:textId="77777777" w:rsidR="00985EE5" w:rsidRPr="00C32DA0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MX"/>
            </w:rPr>
          </w:pPr>
        </w:p>
      </w:tc>
    </w:tr>
    <w:tr w:rsidR="00985EE5" w:rsidRPr="00C32DA0" w14:paraId="0D6A0B76" w14:textId="77777777">
      <w:tc>
        <w:tcPr>
          <w:tcW w:w="6379" w:type="dxa"/>
        </w:tcPr>
        <w:p w14:paraId="3450BABE" w14:textId="25D37A0E" w:rsidR="00985EE5" w:rsidRPr="00C32DA0" w:rsidRDefault="00446725">
          <w:pPr>
            <w:rPr>
              <w:sz w:val="20"/>
              <w:lang w:val="es-MX"/>
            </w:rPr>
          </w:pPr>
          <w:r w:rsidRPr="00C32DA0">
            <w:rPr>
              <w:sz w:val="20"/>
              <w:lang w:val="es-MX"/>
            </w:rPr>
            <w:t>Especificación del caso de uso</w:t>
          </w:r>
          <w:r w:rsidR="00985EE5" w:rsidRPr="00C32DA0">
            <w:rPr>
              <w:sz w:val="20"/>
              <w:lang w:val="es-MX"/>
            </w:rPr>
            <w:t xml:space="preserve">: </w:t>
          </w:r>
          <w:r w:rsidR="00EC7E3B">
            <w:rPr>
              <w:sz w:val="20"/>
              <w:lang w:val="es-MX"/>
            </w:rPr>
            <w:t>Consultar Vuelos</w:t>
          </w:r>
        </w:p>
      </w:tc>
      <w:tc>
        <w:tcPr>
          <w:tcW w:w="2369" w:type="dxa"/>
        </w:tcPr>
        <w:p w14:paraId="1818E085" w14:textId="7C548711" w:rsidR="00985EE5" w:rsidRPr="00C32DA0" w:rsidRDefault="00985EE5">
          <w:pPr>
            <w:rPr>
              <w:sz w:val="20"/>
              <w:lang w:val="es-MX"/>
            </w:rPr>
          </w:pPr>
          <w:r w:rsidRPr="00C32DA0">
            <w:rPr>
              <w:sz w:val="20"/>
              <w:lang w:val="es-MX"/>
            </w:rPr>
            <w:t xml:space="preserve">  </w:t>
          </w:r>
          <w:r w:rsidR="00446725" w:rsidRPr="00C32DA0">
            <w:rPr>
              <w:sz w:val="20"/>
              <w:lang w:val="es-MX"/>
            </w:rPr>
            <w:t>Fecha</w:t>
          </w:r>
          <w:r w:rsidRPr="00C32DA0">
            <w:rPr>
              <w:sz w:val="20"/>
              <w:lang w:val="es-MX"/>
            </w:rPr>
            <w:t>:  &lt;</w:t>
          </w:r>
          <w:r w:rsidR="00C32DA0" w:rsidRPr="00C32DA0">
            <w:rPr>
              <w:sz w:val="20"/>
              <w:lang w:val="es-MX"/>
            </w:rPr>
            <w:t>0</w:t>
          </w:r>
          <w:r w:rsidR="00EC7E3B">
            <w:rPr>
              <w:sz w:val="20"/>
              <w:lang w:val="es-MX"/>
            </w:rPr>
            <w:t>4</w:t>
          </w:r>
          <w:r w:rsidRPr="00C32DA0">
            <w:rPr>
              <w:sz w:val="20"/>
              <w:lang w:val="es-MX"/>
            </w:rPr>
            <w:t>/</w:t>
          </w:r>
          <w:r w:rsidR="00C32DA0" w:rsidRPr="00C32DA0">
            <w:rPr>
              <w:sz w:val="20"/>
              <w:lang w:val="es-MX"/>
            </w:rPr>
            <w:t>abr</w:t>
          </w:r>
          <w:r w:rsidRPr="00C32DA0">
            <w:rPr>
              <w:sz w:val="20"/>
              <w:lang w:val="es-MX"/>
            </w:rPr>
            <w:t>/</w:t>
          </w:r>
          <w:r w:rsidR="00C32DA0" w:rsidRPr="00C32DA0">
            <w:rPr>
              <w:sz w:val="20"/>
              <w:lang w:val="es-MX"/>
            </w:rPr>
            <w:t>2022</w:t>
          </w:r>
          <w:r w:rsidRPr="00C32DA0">
            <w:rPr>
              <w:sz w:val="20"/>
              <w:lang w:val="es-MX"/>
            </w:rPr>
            <w:t>&gt;</w:t>
          </w:r>
        </w:p>
      </w:tc>
    </w:tr>
  </w:tbl>
  <w:p w14:paraId="384669BC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D44A6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2754C04"/>
    <w:multiLevelType w:val="hybridMultilevel"/>
    <w:tmpl w:val="E57417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B3F2C0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420528"/>
    <w:multiLevelType w:val="hybridMultilevel"/>
    <w:tmpl w:val="DC1A95E4"/>
    <w:lvl w:ilvl="0" w:tplc="403002D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10" w15:restartNumberingAfterBreak="0">
    <w:nsid w:val="66093A8F"/>
    <w:multiLevelType w:val="hybridMultilevel"/>
    <w:tmpl w:val="2FE6E110"/>
    <w:lvl w:ilvl="0" w:tplc="6728CC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74F"/>
    <w:rsid w:val="00007510"/>
    <w:rsid w:val="0003655D"/>
    <w:rsid w:val="0005497B"/>
    <w:rsid w:val="000A76AF"/>
    <w:rsid w:val="000E5836"/>
    <w:rsid w:val="00111733"/>
    <w:rsid w:val="00115045"/>
    <w:rsid w:val="0013034C"/>
    <w:rsid w:val="001751A2"/>
    <w:rsid w:val="001C7AB1"/>
    <w:rsid w:val="002232B8"/>
    <w:rsid w:val="00267644"/>
    <w:rsid w:val="00294103"/>
    <w:rsid w:val="002F2E82"/>
    <w:rsid w:val="003748C4"/>
    <w:rsid w:val="003A24FD"/>
    <w:rsid w:val="00446725"/>
    <w:rsid w:val="004542E5"/>
    <w:rsid w:val="00485764"/>
    <w:rsid w:val="004B559F"/>
    <w:rsid w:val="005158C8"/>
    <w:rsid w:val="0052374F"/>
    <w:rsid w:val="005F089C"/>
    <w:rsid w:val="005F7A35"/>
    <w:rsid w:val="00613604"/>
    <w:rsid w:val="00646301"/>
    <w:rsid w:val="006B0D38"/>
    <w:rsid w:val="006F60B2"/>
    <w:rsid w:val="00705AB8"/>
    <w:rsid w:val="0074749D"/>
    <w:rsid w:val="007754A5"/>
    <w:rsid w:val="00790D4A"/>
    <w:rsid w:val="007F788B"/>
    <w:rsid w:val="008866E4"/>
    <w:rsid w:val="008C1494"/>
    <w:rsid w:val="0093131D"/>
    <w:rsid w:val="00942ADD"/>
    <w:rsid w:val="00985EE5"/>
    <w:rsid w:val="009D293A"/>
    <w:rsid w:val="00A500DD"/>
    <w:rsid w:val="00A53FBE"/>
    <w:rsid w:val="00A621D3"/>
    <w:rsid w:val="00A71204"/>
    <w:rsid w:val="00A75EB1"/>
    <w:rsid w:val="00AA71D1"/>
    <w:rsid w:val="00AE705E"/>
    <w:rsid w:val="00C0004B"/>
    <w:rsid w:val="00C32DA0"/>
    <w:rsid w:val="00C362C5"/>
    <w:rsid w:val="00C51B42"/>
    <w:rsid w:val="00CD65CE"/>
    <w:rsid w:val="00CF2AE0"/>
    <w:rsid w:val="00CF5C04"/>
    <w:rsid w:val="00D061C2"/>
    <w:rsid w:val="00D834B5"/>
    <w:rsid w:val="00D929F0"/>
    <w:rsid w:val="00D95D18"/>
    <w:rsid w:val="00DC6CC5"/>
    <w:rsid w:val="00DD175D"/>
    <w:rsid w:val="00DD535E"/>
    <w:rsid w:val="00E8196F"/>
    <w:rsid w:val="00E96106"/>
    <w:rsid w:val="00EA4F46"/>
    <w:rsid w:val="00EC09A7"/>
    <w:rsid w:val="00EC7E3B"/>
    <w:rsid w:val="00FD7096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998DB"/>
  <w15:chartTrackingRefBased/>
  <w15:docId w15:val="{C685E675-DCFB-4985-B01D-3F5848A4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007510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v\OneDrive%20-%20Universidad%20Aut&#243;noma%20de%20Aguascalientes\01%20-%20ACTIVIDAD%20DOCENTE\2022\ING.%20DE%20REQUERIMIENTOS\EJERCICIOS%20UML\Plantillas%20OpenUP\USE%20CASE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Carlos Argelio Arevalo Mercado</dc:creator>
  <cp:keywords/>
  <dc:description/>
  <cp:lastModifiedBy>CARLOS ARGELIO AREVALO MERCADO</cp:lastModifiedBy>
  <cp:revision>10</cp:revision>
  <cp:lastPrinted>1900-01-01T06:00:00Z</cp:lastPrinted>
  <dcterms:created xsi:type="dcterms:W3CDTF">2022-04-04T13:40:00Z</dcterms:created>
  <dcterms:modified xsi:type="dcterms:W3CDTF">2022-04-05T13:16:00Z</dcterms:modified>
</cp:coreProperties>
</file>