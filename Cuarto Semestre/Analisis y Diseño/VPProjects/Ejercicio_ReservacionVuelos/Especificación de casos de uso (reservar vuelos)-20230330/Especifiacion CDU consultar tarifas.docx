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B0985" w14:textId="5E470C0B" w:rsidR="008866E4" w:rsidRDefault="00983252" w:rsidP="00E00F1C">
      <w:pPr>
        <w:pStyle w:val="Ttulo"/>
        <w:rPr>
          <w:lang w:val="es-MX"/>
        </w:rPr>
      </w:pPr>
      <w:r>
        <w:rPr>
          <w:lang w:val="es-MX"/>
        </w:rPr>
        <w:t>Nombre del Sistema:</w:t>
      </w:r>
      <w:r w:rsidR="00E00F1C">
        <w:rPr>
          <w:lang w:val="es-MX"/>
        </w:rPr>
        <w:t xml:space="preserve"> Reservación de vuelos</w:t>
      </w:r>
      <w:r w:rsidRPr="00F140AE">
        <w:rPr>
          <w:lang w:val="es-MX"/>
        </w:rPr>
        <w:t xml:space="preserve"> </w:t>
      </w:r>
      <w:r w:rsidR="00E96106" w:rsidRPr="00F140AE">
        <w:rPr>
          <w:lang w:val="es-MX"/>
        </w:rPr>
        <w:br/>
      </w:r>
      <w:r w:rsidR="00446725" w:rsidRPr="00F140AE">
        <w:rPr>
          <w:lang w:val="es-MX"/>
        </w:rPr>
        <w:t xml:space="preserve">Caso de </w:t>
      </w:r>
      <w:r w:rsidR="00D95D18" w:rsidRPr="00F140AE">
        <w:rPr>
          <w:lang w:val="es-MX"/>
        </w:rPr>
        <w:t>Uso</w:t>
      </w:r>
      <w:r w:rsidR="00E96106" w:rsidRPr="00F140AE">
        <w:rPr>
          <w:lang w:val="es-MX"/>
        </w:rPr>
        <w:t>:</w:t>
      </w:r>
      <w:r w:rsidR="00E00F1C">
        <w:rPr>
          <w:lang w:val="es-MX"/>
        </w:rPr>
        <w:t xml:space="preserve"> </w:t>
      </w:r>
      <w:r w:rsidR="001E3BCB">
        <w:rPr>
          <w:lang w:val="es-MX"/>
        </w:rPr>
        <w:t>Consultar tarifas</w:t>
      </w:r>
    </w:p>
    <w:p w14:paraId="584E2497" w14:textId="77777777" w:rsidR="002E421D" w:rsidRPr="00F140AE" w:rsidRDefault="002E421D" w:rsidP="002E421D">
      <w:pPr>
        <w:pStyle w:val="Ttulo"/>
        <w:jc w:val="left"/>
        <w:rPr>
          <w:lang w:val="es-MX"/>
        </w:rPr>
      </w:pPr>
    </w:p>
    <w:p w14:paraId="20E8DDBA" w14:textId="6164134E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</w:t>
      </w:r>
      <w:r w:rsidR="00C71E0A">
        <w:rPr>
          <w:rFonts w:cs="Arial"/>
          <w:lang w:val="es-MX"/>
        </w:rPr>
        <w:t xml:space="preserve"> del caso de uso</w:t>
      </w:r>
    </w:p>
    <w:p w14:paraId="01F02660" w14:textId="7C7E99CF" w:rsidR="00FD7096" w:rsidRPr="001E3BCB" w:rsidRDefault="001E3BCB" w:rsidP="001E3BCB">
      <w:pPr>
        <w:ind w:left="720"/>
        <w:rPr>
          <w:rFonts w:ascii="Courier New" w:hAnsi="Courier New" w:cs="Courier New"/>
          <w:sz w:val="20"/>
          <w:szCs w:val="20"/>
          <w:lang w:val="es-MX"/>
        </w:rPr>
      </w:pPr>
      <w:r w:rsidRPr="001E3BCB">
        <w:rPr>
          <w:rFonts w:ascii="Courier New" w:hAnsi="Courier New" w:cs="Courier New"/>
          <w:sz w:val="20"/>
          <w:szCs w:val="20"/>
          <w:lang w:val="es-MX"/>
        </w:rPr>
        <w:t>La consulta por tarifas muestra los diferentes vuelos entre dos ciudades ordenados por su costo.</w:t>
      </w:r>
    </w:p>
    <w:p w14:paraId="2842947E" w14:textId="3DC18977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Descripción breve de los actores</w:t>
      </w:r>
    </w:p>
    <w:p w14:paraId="1D476D08" w14:textId="4B376502" w:rsidR="00E96106" w:rsidRPr="00502494" w:rsidRDefault="001E3BCB" w:rsidP="001E3BCB">
      <w:pPr>
        <w:pStyle w:val="Ttulo2"/>
        <w:tabs>
          <w:tab w:val="clear" w:pos="576"/>
          <w:tab w:val="num" w:pos="709"/>
        </w:tabs>
        <w:ind w:left="851" w:hanging="567"/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 xml:space="preserve">Usuario: </w:t>
      </w:r>
      <w:r w:rsidRPr="00502494">
        <w:rPr>
          <w:rFonts w:ascii="Courier New" w:hAnsi="Courier New" w:cs="Courier New"/>
          <w:b w:val="0"/>
          <w:bCs/>
          <w:lang w:val="es-MX"/>
        </w:rPr>
        <w:t xml:space="preserve">Rol que </w:t>
      </w:r>
      <w:r w:rsidR="00502494" w:rsidRPr="00502494">
        <w:rPr>
          <w:rFonts w:ascii="Courier New" w:hAnsi="Courier New" w:cs="Courier New"/>
          <w:b w:val="0"/>
          <w:bCs/>
          <w:lang w:val="es-MX"/>
        </w:rPr>
        <w:t>interactúa</w:t>
      </w:r>
      <w:r w:rsidRPr="00502494">
        <w:rPr>
          <w:rFonts w:ascii="Courier New" w:hAnsi="Courier New" w:cs="Courier New"/>
          <w:b w:val="0"/>
          <w:bCs/>
          <w:lang w:val="es-MX"/>
        </w:rPr>
        <w:t xml:space="preserve"> con el sistema para consultar vuelos por tarifas.</w:t>
      </w:r>
    </w:p>
    <w:p w14:paraId="582E9BC7" w14:textId="7604FF71" w:rsidR="00E96106" w:rsidRDefault="00D95D18" w:rsidP="008866E4">
      <w:pPr>
        <w:pStyle w:val="Ttulo1"/>
        <w:rPr>
          <w:rFonts w:cs="Arial"/>
          <w:lang w:val="es-MX"/>
        </w:rPr>
      </w:pPr>
      <w:proofErr w:type="spellStart"/>
      <w:r w:rsidRPr="00F140AE">
        <w:rPr>
          <w:rFonts w:cs="Arial"/>
          <w:lang w:val="es-MX"/>
        </w:rPr>
        <w:t>Pre-condiciones</w:t>
      </w:r>
      <w:proofErr w:type="spellEnd"/>
    </w:p>
    <w:p w14:paraId="17B1D63B" w14:textId="688DE2C7" w:rsidR="001E3BCB" w:rsidRPr="00502494" w:rsidRDefault="001E3BCB" w:rsidP="001E3BCB">
      <w:pPr>
        <w:numPr>
          <w:ilvl w:val="0"/>
          <w:numId w:val="14"/>
        </w:numPr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El usuario debe haber accedido al sistema correctamente con sus credenciales de usuario previamente creadas.</w:t>
      </w:r>
    </w:p>
    <w:p w14:paraId="1CBEAF62" w14:textId="29A214D6" w:rsidR="00E96106" w:rsidRPr="00F140AE" w:rsidRDefault="00D95D18" w:rsidP="008866E4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 básico de eventos</w:t>
      </w:r>
    </w:p>
    <w:p w14:paraId="1883C8E9" w14:textId="5D10C5E3" w:rsidR="00397B52" w:rsidRPr="00502494" w:rsidRDefault="001E3BCB" w:rsidP="001E3BCB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Usuario selecciona opción de consulta de vuelos por tarifas.</w:t>
      </w:r>
    </w:p>
    <w:p w14:paraId="1B72901F" w14:textId="31D869C0" w:rsidR="001E3BCB" w:rsidRPr="00502494" w:rsidRDefault="001E3BCB" w:rsidP="001E3BCB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El usuario selecciona aerolínea deseada, ciudad de origen, ciudad destino y tarifa mínima y máxima.</w:t>
      </w:r>
    </w:p>
    <w:p w14:paraId="6282F21C" w14:textId="6D7EE4AC" w:rsidR="001E3BCB" w:rsidRPr="00502494" w:rsidRDefault="001E3BCB" w:rsidP="001E3BCB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Si usuario selecciona un vuelo para reservar, entonces &lt;&lt;</w:t>
      </w:r>
      <w:proofErr w:type="spellStart"/>
      <w:r w:rsidRPr="00502494">
        <w:rPr>
          <w:rFonts w:ascii="Courier New" w:hAnsi="Courier New" w:cs="Courier New"/>
          <w:lang w:val="es-MX"/>
        </w:rPr>
        <w:t>extend</w:t>
      </w:r>
      <w:proofErr w:type="spellEnd"/>
      <w:r w:rsidRPr="00502494">
        <w:rPr>
          <w:rFonts w:ascii="Courier New" w:hAnsi="Courier New" w:cs="Courier New"/>
          <w:lang w:val="es-MX"/>
        </w:rPr>
        <w:t>&gt;&gt; caso de uso reservar boletos</w:t>
      </w:r>
      <w:r w:rsidRPr="00502494">
        <w:rPr>
          <w:rFonts w:ascii="Courier New" w:hAnsi="Courier New" w:cs="Courier New"/>
          <w:lang w:val="es-MX"/>
        </w:rPr>
        <w:t>.</w:t>
      </w:r>
    </w:p>
    <w:p w14:paraId="66ABCBFD" w14:textId="0D28B39A" w:rsidR="001E3BCB" w:rsidRPr="00502494" w:rsidRDefault="001E3BCB" w:rsidP="001E3BCB">
      <w:pPr>
        <w:pStyle w:val="Textoindependiente"/>
        <w:numPr>
          <w:ilvl w:val="0"/>
          <w:numId w:val="5"/>
        </w:numPr>
        <w:tabs>
          <w:tab w:val="clear" w:pos="1026"/>
          <w:tab w:val="num" w:pos="709"/>
        </w:tabs>
        <w:spacing w:after="0" w:line="240" w:lineRule="auto"/>
        <w:ind w:left="709" w:hanging="357"/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Si usuario selecciona un vuelo para comprarlo, entonces &lt;&lt;</w:t>
      </w:r>
      <w:proofErr w:type="spellStart"/>
      <w:r w:rsidRPr="00502494">
        <w:rPr>
          <w:rFonts w:ascii="Courier New" w:hAnsi="Courier New" w:cs="Courier New"/>
          <w:lang w:val="es-MX"/>
        </w:rPr>
        <w:t>extend</w:t>
      </w:r>
      <w:proofErr w:type="spellEnd"/>
      <w:r w:rsidRPr="00502494">
        <w:rPr>
          <w:rFonts w:ascii="Courier New" w:hAnsi="Courier New" w:cs="Courier New"/>
          <w:lang w:val="es-MX"/>
        </w:rPr>
        <w:t>&gt;&gt; caso de uso comprar boletos</w:t>
      </w:r>
      <w:r w:rsidRPr="00502494">
        <w:rPr>
          <w:rFonts w:ascii="Courier New" w:hAnsi="Courier New" w:cs="Courier New"/>
          <w:lang w:val="es-MX"/>
        </w:rPr>
        <w:t>.</w:t>
      </w:r>
    </w:p>
    <w:p w14:paraId="45A43053" w14:textId="29582F9C" w:rsidR="00E96106" w:rsidRPr="00F140AE" w:rsidRDefault="00D95D18" w:rsidP="000E5836">
      <w:pPr>
        <w:pStyle w:val="Ttulo1"/>
        <w:rPr>
          <w:rFonts w:cs="Arial"/>
          <w:lang w:val="es-MX"/>
        </w:rPr>
      </w:pPr>
      <w:r w:rsidRPr="00F140AE">
        <w:rPr>
          <w:rFonts w:cs="Arial"/>
          <w:lang w:val="es-MX"/>
        </w:rPr>
        <w:t>Flujos alternativos</w:t>
      </w:r>
    </w:p>
    <w:p w14:paraId="451EBBEE" w14:textId="4406C0D1" w:rsidR="00A75EB1" w:rsidRPr="00502494" w:rsidRDefault="00502494" w:rsidP="001E3BCB">
      <w:pPr>
        <w:pStyle w:val="Ttulo2"/>
        <w:rPr>
          <w:rFonts w:ascii="Courier New" w:hAnsi="Courier New" w:cs="Courier New"/>
          <w:lang w:val="es-MX"/>
        </w:rPr>
      </w:pPr>
      <w:proofErr w:type="spellStart"/>
      <w:r w:rsidRPr="00502494">
        <w:rPr>
          <w:rFonts w:ascii="Courier New" w:hAnsi="Courier New" w:cs="Courier New"/>
          <w:lang w:val="es-MX"/>
        </w:rPr>
        <w:t>Busqueda</w:t>
      </w:r>
      <w:proofErr w:type="spellEnd"/>
      <w:r w:rsidRPr="00502494">
        <w:rPr>
          <w:rFonts w:ascii="Courier New" w:hAnsi="Courier New" w:cs="Courier New"/>
          <w:lang w:val="es-MX"/>
        </w:rPr>
        <w:t xml:space="preserve"> </w:t>
      </w:r>
      <w:proofErr w:type="spellStart"/>
      <w:r w:rsidRPr="00502494">
        <w:rPr>
          <w:rFonts w:ascii="Courier New" w:hAnsi="Courier New" w:cs="Courier New"/>
          <w:lang w:val="es-MX"/>
        </w:rPr>
        <w:t>cancelda</w:t>
      </w:r>
      <w:proofErr w:type="spellEnd"/>
    </w:p>
    <w:p w14:paraId="3048117C" w14:textId="57F790C1" w:rsidR="00502494" w:rsidRPr="00502494" w:rsidRDefault="00502494" w:rsidP="00502494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El usuario cancela la consulta de vuelos por tarifas.</w:t>
      </w:r>
    </w:p>
    <w:p w14:paraId="743D7872" w14:textId="0A25551C" w:rsidR="00502494" w:rsidRPr="00502494" w:rsidRDefault="00502494" w:rsidP="00502494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El sistema regresa al usuario a la pantalla principal.</w:t>
      </w:r>
    </w:p>
    <w:p w14:paraId="626C1617" w14:textId="3BDD2B2E" w:rsidR="00502494" w:rsidRPr="00502494" w:rsidRDefault="00502494" w:rsidP="00502494">
      <w:pPr>
        <w:numPr>
          <w:ilvl w:val="0"/>
          <w:numId w:val="15"/>
        </w:numPr>
        <w:rPr>
          <w:rFonts w:ascii="Courier New" w:hAnsi="Courier New" w:cs="Courier New"/>
          <w:lang w:val="es-MX"/>
        </w:rPr>
      </w:pPr>
      <w:r w:rsidRPr="00502494">
        <w:rPr>
          <w:rFonts w:ascii="Courier New" w:hAnsi="Courier New" w:cs="Courier New"/>
          <w:lang w:val="es-MX"/>
        </w:rPr>
        <w:t>El caso de uso termina.</w:t>
      </w:r>
    </w:p>
    <w:p w14:paraId="11E2B7AF" w14:textId="2CBB4947" w:rsidR="00E96106" w:rsidRPr="00F140AE" w:rsidRDefault="00E96106" w:rsidP="000E5836">
      <w:pPr>
        <w:pStyle w:val="Ttulo1"/>
        <w:rPr>
          <w:rFonts w:cs="Arial"/>
          <w:lang w:val="es-MX"/>
        </w:rPr>
      </w:pPr>
      <w:proofErr w:type="spellStart"/>
      <w:proofErr w:type="gramStart"/>
      <w:r w:rsidRPr="00F140AE">
        <w:rPr>
          <w:rFonts w:cs="Arial"/>
          <w:lang w:val="es-MX"/>
        </w:rPr>
        <w:t>Post-condi</w:t>
      </w:r>
      <w:r w:rsidR="00FF7D7C" w:rsidRPr="00F140AE">
        <w:rPr>
          <w:rFonts w:cs="Arial"/>
          <w:lang w:val="es-MX"/>
        </w:rPr>
        <w:t>ciones</w:t>
      </w:r>
      <w:proofErr w:type="spellEnd"/>
      <w:proofErr w:type="gramEnd"/>
    </w:p>
    <w:p w14:paraId="41AD68A6" w14:textId="4FB23D9A" w:rsidR="00E96106" w:rsidRDefault="00502494" w:rsidP="000E5836">
      <w:pPr>
        <w:pStyle w:val="Ttulo2"/>
        <w:rPr>
          <w:rFonts w:cs="Arial"/>
          <w:lang w:val="es-MX"/>
        </w:rPr>
      </w:pPr>
      <w:r>
        <w:rPr>
          <w:rFonts w:cs="Arial"/>
          <w:lang w:val="es-MX"/>
        </w:rPr>
        <w:t>Flujo básico:</w:t>
      </w:r>
    </w:p>
    <w:p w14:paraId="2E317A2C" w14:textId="446C6D12" w:rsidR="00502494" w:rsidRPr="00726B54" w:rsidRDefault="00502494" w:rsidP="00502494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 xml:space="preserve">El sistema entra a un caso de uso extendido para reservar boletos en </w:t>
      </w:r>
      <w:r>
        <w:rPr>
          <w:rFonts w:ascii="Courier New" w:hAnsi="Courier New" w:cs="Courier New"/>
          <w:lang w:val="es-MX"/>
        </w:rPr>
        <w:t xml:space="preserve">tarifa </w:t>
      </w:r>
      <w:r w:rsidRPr="00726B54">
        <w:rPr>
          <w:rFonts w:ascii="Courier New" w:hAnsi="Courier New" w:cs="Courier New"/>
          <w:lang w:val="es-MX"/>
        </w:rPr>
        <w:t>seleccionad</w:t>
      </w:r>
      <w:r>
        <w:rPr>
          <w:rFonts w:ascii="Courier New" w:hAnsi="Courier New" w:cs="Courier New"/>
          <w:lang w:val="es-MX"/>
        </w:rPr>
        <w:t>a</w:t>
      </w:r>
      <w:r w:rsidRPr="00726B54">
        <w:rPr>
          <w:rFonts w:ascii="Courier New" w:hAnsi="Courier New" w:cs="Courier New"/>
          <w:lang w:val="es-MX"/>
        </w:rPr>
        <w:t>, o</w:t>
      </w:r>
    </w:p>
    <w:p w14:paraId="791ED1AA" w14:textId="4EEEEC21" w:rsidR="00502494" w:rsidRPr="00502494" w:rsidRDefault="00502494" w:rsidP="00502494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 xml:space="preserve">El sistema entra a un caso de uso extendido para comprar boletos en </w:t>
      </w:r>
      <w:r>
        <w:rPr>
          <w:rFonts w:ascii="Courier New" w:hAnsi="Courier New" w:cs="Courier New"/>
          <w:lang w:val="es-MX"/>
        </w:rPr>
        <w:t>tarifa</w:t>
      </w:r>
      <w:r w:rsidRPr="00726B54">
        <w:rPr>
          <w:rFonts w:ascii="Courier New" w:hAnsi="Courier New" w:cs="Courier New"/>
          <w:lang w:val="es-MX"/>
        </w:rPr>
        <w:t xml:space="preserve"> seleccionado.</w:t>
      </w:r>
    </w:p>
    <w:p w14:paraId="006F4B9C" w14:textId="016D6538" w:rsidR="0043107A" w:rsidRDefault="00502494" w:rsidP="00502494">
      <w:pPr>
        <w:pStyle w:val="Ttulo2"/>
        <w:numPr>
          <w:ilvl w:val="1"/>
          <w:numId w:val="1"/>
        </w:numPr>
        <w:ind w:left="720" w:hanging="720"/>
        <w:rPr>
          <w:rFonts w:cs="Arial"/>
          <w:lang w:val="es-MX"/>
        </w:rPr>
      </w:pPr>
      <w:r>
        <w:rPr>
          <w:rFonts w:cs="Arial"/>
          <w:lang w:val="es-MX"/>
        </w:rPr>
        <w:t>Flujo alternativo:</w:t>
      </w:r>
    </w:p>
    <w:p w14:paraId="00B75233" w14:textId="68C7632A" w:rsidR="002E421D" w:rsidRPr="00502494" w:rsidRDefault="00502494" w:rsidP="002E421D">
      <w:pPr>
        <w:numPr>
          <w:ilvl w:val="0"/>
          <w:numId w:val="16"/>
        </w:numPr>
        <w:rPr>
          <w:rFonts w:ascii="Courier New" w:hAnsi="Courier New" w:cs="Courier New"/>
          <w:lang w:val="es-MX"/>
        </w:rPr>
      </w:pPr>
      <w:r w:rsidRPr="00726B54">
        <w:rPr>
          <w:rFonts w:ascii="Courier New" w:hAnsi="Courier New" w:cs="Courier New"/>
          <w:lang w:val="es-MX"/>
        </w:rPr>
        <w:t xml:space="preserve">El usuario cancela la consulta de vuelos por horarios y el sistema regresa a la </w:t>
      </w:r>
      <w:r w:rsidRPr="00351452">
        <w:rPr>
          <w:rFonts w:ascii="Courier New" w:hAnsi="Courier New" w:cs="Courier New"/>
          <w:lang w:val="es-MX"/>
        </w:rPr>
        <w:t>pantalla</w:t>
      </w:r>
      <w:r w:rsidRPr="00726B54">
        <w:rPr>
          <w:rFonts w:ascii="Courier New" w:hAnsi="Courier New" w:cs="Courier New"/>
          <w:lang w:val="es-MX"/>
        </w:rPr>
        <w:t xml:space="preserve"> principal. </w:t>
      </w:r>
    </w:p>
    <w:p w14:paraId="10F3ED7B" w14:textId="77777777" w:rsidR="00E96106" w:rsidRPr="00F140AE" w:rsidRDefault="00E96106">
      <w:pPr>
        <w:rPr>
          <w:rFonts w:ascii="Arial" w:hAnsi="Arial" w:cs="Arial"/>
          <w:lang w:val="es-MX"/>
        </w:rPr>
      </w:pPr>
    </w:p>
    <w:p w14:paraId="78EA3743" w14:textId="77777777" w:rsidR="008866E4" w:rsidRPr="00F140AE" w:rsidRDefault="008866E4">
      <w:pPr>
        <w:rPr>
          <w:rFonts w:ascii="Arial" w:hAnsi="Arial" w:cs="Arial"/>
          <w:lang w:val="es-MX"/>
        </w:rPr>
      </w:pPr>
    </w:p>
    <w:sectPr w:rsidR="008866E4" w:rsidRPr="00F140A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A1413" w14:textId="77777777" w:rsidR="003744C9" w:rsidRDefault="003744C9">
      <w:r>
        <w:separator/>
      </w:r>
    </w:p>
  </w:endnote>
  <w:endnote w:type="continuationSeparator" w:id="0">
    <w:p w14:paraId="799C7D3D" w14:textId="77777777" w:rsidR="003744C9" w:rsidRDefault="0037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56B5283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6B46BA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84F908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6052773C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6B0D3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6B0D38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14:paraId="7ED4A3A3" w14:textId="77777777"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7A09" w14:textId="77777777" w:rsidR="003744C9" w:rsidRDefault="003744C9">
      <w:r>
        <w:separator/>
      </w:r>
    </w:p>
  </w:footnote>
  <w:footnote w:type="continuationSeparator" w:id="0">
    <w:p w14:paraId="09EE3CE2" w14:textId="77777777" w:rsidR="003744C9" w:rsidRDefault="003744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353"/>
      <w:gridCol w:w="3395"/>
    </w:tblGrid>
    <w:tr w:rsidR="00985EE5" w14:paraId="587FA7AF" w14:textId="77777777" w:rsidTr="00983252">
      <w:tc>
        <w:tcPr>
          <w:tcW w:w="5353" w:type="dxa"/>
        </w:tcPr>
        <w:p w14:paraId="748130ED" w14:textId="022AAF67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Sistema:</w:t>
          </w:r>
          <w:r w:rsidR="00E00F1C">
            <w:rPr>
              <w:rFonts w:ascii="Calibri" w:hAnsi="Calibri" w:cs="Calibri"/>
              <w:sz w:val="20"/>
              <w:lang w:val="es-MX"/>
            </w:rPr>
            <w:t xml:space="preserve"> Reservación de vuelos</w:t>
          </w:r>
        </w:p>
      </w:tc>
      <w:tc>
        <w:tcPr>
          <w:tcW w:w="3395" w:type="dxa"/>
        </w:tcPr>
        <w:p w14:paraId="1B3EEFBB" w14:textId="08FF02FA" w:rsidR="00985EE5" w:rsidRDefault="00985EE5">
          <w:pPr>
            <w:tabs>
              <w:tab w:val="left" w:pos="1135"/>
            </w:tabs>
            <w:spacing w:before="40"/>
            <w:ind w:right="68"/>
            <w:rPr>
              <w:rFonts w:ascii="Calibri" w:hAnsi="Calibri" w:cs="Calibri"/>
              <w:sz w:val="20"/>
              <w:lang w:val="es-MX"/>
            </w:rPr>
          </w:pPr>
        </w:p>
      </w:tc>
    </w:tr>
    <w:tr w:rsidR="00985EE5" w14:paraId="0D6A0B76" w14:textId="77777777" w:rsidTr="00983252">
      <w:tc>
        <w:tcPr>
          <w:tcW w:w="5353" w:type="dxa"/>
        </w:tcPr>
        <w:p w14:paraId="3450BABE" w14:textId="29FF776F" w:rsidR="00985EE5" w:rsidRDefault="00983252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C</w:t>
          </w:r>
          <w:r w:rsidR="00446725">
            <w:rPr>
              <w:rFonts w:ascii="Calibri" w:hAnsi="Calibri" w:cs="Calibri"/>
              <w:sz w:val="20"/>
              <w:lang w:val="es-MX"/>
            </w:rPr>
            <w:t>aso de uso</w:t>
          </w:r>
          <w:r w:rsidR="00985EE5">
            <w:rPr>
              <w:rFonts w:ascii="Calibri" w:hAnsi="Calibri" w:cs="Calibri"/>
              <w:sz w:val="20"/>
              <w:lang w:val="es-MX"/>
            </w:rPr>
            <w:t xml:space="preserve">: </w:t>
          </w:r>
          <w:r w:rsidR="00E00F1C">
            <w:rPr>
              <w:rFonts w:ascii="Calibri" w:hAnsi="Calibri" w:cs="Calibri"/>
              <w:sz w:val="20"/>
              <w:lang w:val="es-MX"/>
            </w:rPr>
            <w:t>Consultar tarifas</w:t>
          </w:r>
        </w:p>
      </w:tc>
      <w:tc>
        <w:tcPr>
          <w:tcW w:w="3395" w:type="dxa"/>
        </w:tcPr>
        <w:p w14:paraId="1818E085" w14:textId="4CD8052B" w:rsidR="00985EE5" w:rsidRDefault="00446725">
          <w:pPr>
            <w:rPr>
              <w:rFonts w:ascii="Calibri" w:hAnsi="Calibri" w:cs="Calibri"/>
              <w:sz w:val="20"/>
              <w:lang w:val="es-MX"/>
            </w:rPr>
          </w:pPr>
          <w:r>
            <w:rPr>
              <w:rFonts w:ascii="Calibri" w:hAnsi="Calibri" w:cs="Calibri"/>
              <w:sz w:val="20"/>
              <w:lang w:val="es-MX"/>
            </w:rPr>
            <w:t>Fecha</w:t>
          </w:r>
          <w:r w:rsidR="00F77630">
            <w:rPr>
              <w:rFonts w:ascii="Calibri" w:hAnsi="Calibri" w:cs="Calibri"/>
              <w:sz w:val="20"/>
              <w:lang w:val="es-MX"/>
            </w:rPr>
            <w:t xml:space="preserve"> de creación</w:t>
          </w:r>
          <w:r w:rsidR="00985EE5">
            <w:rPr>
              <w:rFonts w:ascii="Calibri" w:hAnsi="Calibri" w:cs="Calibri"/>
              <w:sz w:val="20"/>
              <w:lang w:val="es-MX"/>
            </w:rPr>
            <w:t>:  &lt;</w:t>
          </w:r>
          <w:r w:rsidR="00C32DA0">
            <w:rPr>
              <w:rFonts w:ascii="Calibri" w:hAnsi="Calibri" w:cs="Calibri"/>
              <w:sz w:val="20"/>
              <w:lang w:val="es-MX"/>
            </w:rPr>
            <w:t>0</w:t>
          </w:r>
          <w:r w:rsidR="00E00F1C">
            <w:rPr>
              <w:rFonts w:ascii="Calibri" w:hAnsi="Calibri" w:cs="Calibri"/>
              <w:sz w:val="20"/>
              <w:lang w:val="es-MX"/>
            </w:rPr>
            <w:t>8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abr</w:t>
          </w:r>
          <w:r w:rsidR="00985EE5">
            <w:rPr>
              <w:rFonts w:ascii="Calibri" w:hAnsi="Calibri" w:cs="Calibri"/>
              <w:sz w:val="20"/>
              <w:lang w:val="es-MX"/>
            </w:rPr>
            <w:t>/</w:t>
          </w:r>
          <w:r w:rsidR="00C32DA0">
            <w:rPr>
              <w:rFonts w:ascii="Calibri" w:hAnsi="Calibri" w:cs="Calibri"/>
              <w:sz w:val="20"/>
              <w:lang w:val="es-MX"/>
            </w:rPr>
            <w:t>202</w:t>
          </w:r>
          <w:r w:rsidR="00E00F1C">
            <w:rPr>
              <w:rFonts w:ascii="Calibri" w:hAnsi="Calibri" w:cs="Calibri"/>
              <w:sz w:val="20"/>
              <w:lang w:val="es-MX"/>
            </w:rPr>
            <w:t>3</w:t>
          </w:r>
          <w:r w:rsidR="00985EE5">
            <w:rPr>
              <w:rFonts w:ascii="Calibri" w:hAnsi="Calibri" w:cs="Calibri"/>
              <w:sz w:val="20"/>
              <w:lang w:val="es-MX"/>
            </w:rPr>
            <w:t>&gt;</w:t>
          </w:r>
        </w:p>
      </w:tc>
    </w:tr>
  </w:tbl>
  <w:p w14:paraId="384669BC" w14:textId="77777777"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2754C04"/>
    <w:multiLevelType w:val="hybridMultilevel"/>
    <w:tmpl w:val="0712C0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8D7694"/>
    <w:multiLevelType w:val="hybridMultilevel"/>
    <w:tmpl w:val="9F4A8630"/>
    <w:lvl w:ilvl="0" w:tplc="180CC4D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4DC24AF"/>
    <w:multiLevelType w:val="hybridMultilevel"/>
    <w:tmpl w:val="ECC276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B3F2C00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15"/>
        </w:tabs>
        <w:ind w:left="181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35"/>
        </w:tabs>
        <w:ind w:left="253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75"/>
        </w:tabs>
        <w:ind w:left="397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95"/>
        </w:tabs>
        <w:ind w:left="469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35"/>
        </w:tabs>
        <w:ind w:left="613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55"/>
        </w:tabs>
        <w:ind w:left="6855" w:hanging="180"/>
      </w:pPr>
    </w:lvl>
  </w:abstractNum>
  <w:abstractNum w:abstractNumId="10" w15:restartNumberingAfterBreak="0">
    <w:nsid w:val="4090076C"/>
    <w:multiLevelType w:val="hybridMultilevel"/>
    <w:tmpl w:val="B5865F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283217"/>
    <w:multiLevelType w:val="hybridMultilevel"/>
    <w:tmpl w:val="000ADE4A"/>
    <w:lvl w:ilvl="0" w:tplc="9A4CC9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4C6F7A"/>
    <w:multiLevelType w:val="hybridMultilevel"/>
    <w:tmpl w:val="A6EC1BD4"/>
    <w:lvl w:ilvl="0" w:tplc="A8B0E0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026"/>
        </w:tabs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46"/>
        </w:tabs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6"/>
        </w:tabs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6"/>
        </w:tabs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6"/>
        </w:tabs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6"/>
        </w:tabs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6"/>
        </w:tabs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6"/>
        </w:tabs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6"/>
        </w:tabs>
        <w:ind w:left="6786" w:hanging="180"/>
      </w:pPr>
    </w:lvl>
  </w:abstractNum>
  <w:abstractNum w:abstractNumId="14" w15:restartNumberingAfterBreak="0">
    <w:nsid w:val="78E3662A"/>
    <w:multiLevelType w:val="hybridMultilevel"/>
    <w:tmpl w:val="0CC2D2DA"/>
    <w:lvl w:ilvl="0" w:tplc="2E40B7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89601">
    <w:abstractNumId w:val="0"/>
  </w:num>
  <w:num w:numId="2" w16cid:durableId="1366322774">
    <w:abstractNumId w:val="0"/>
  </w:num>
  <w:num w:numId="3" w16cid:durableId="2052461174">
    <w:abstractNumId w:val="3"/>
  </w:num>
  <w:num w:numId="4" w16cid:durableId="146671665">
    <w:abstractNumId w:val="2"/>
  </w:num>
  <w:num w:numId="5" w16cid:durableId="2078355340">
    <w:abstractNumId w:val="13"/>
  </w:num>
  <w:num w:numId="6" w16cid:durableId="92172803">
    <w:abstractNumId w:val="6"/>
  </w:num>
  <w:num w:numId="7" w16cid:durableId="282271936">
    <w:abstractNumId w:val="8"/>
  </w:num>
  <w:num w:numId="8" w16cid:durableId="346489576">
    <w:abstractNumId w:val="1"/>
  </w:num>
  <w:num w:numId="9" w16cid:durableId="1961908568">
    <w:abstractNumId w:val="4"/>
  </w:num>
  <w:num w:numId="10" w16cid:durableId="307830948">
    <w:abstractNumId w:val="9"/>
  </w:num>
  <w:num w:numId="11" w16cid:durableId="1445274736">
    <w:abstractNumId w:val="7"/>
  </w:num>
  <w:num w:numId="12" w16cid:durableId="1122456070">
    <w:abstractNumId w:val="10"/>
  </w:num>
  <w:num w:numId="13" w16cid:durableId="1009215591">
    <w:abstractNumId w:val="5"/>
  </w:num>
  <w:num w:numId="14" w16cid:durableId="257175375">
    <w:abstractNumId w:val="14"/>
  </w:num>
  <w:num w:numId="15" w16cid:durableId="1118183821">
    <w:abstractNumId w:val="11"/>
  </w:num>
  <w:num w:numId="16" w16cid:durableId="17958262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374F"/>
    <w:rsid w:val="00007510"/>
    <w:rsid w:val="0003655D"/>
    <w:rsid w:val="0005497B"/>
    <w:rsid w:val="000A76AF"/>
    <w:rsid w:val="000E5836"/>
    <w:rsid w:val="00115045"/>
    <w:rsid w:val="0013034C"/>
    <w:rsid w:val="001751A2"/>
    <w:rsid w:val="00195D4A"/>
    <w:rsid w:val="001E3BCB"/>
    <w:rsid w:val="002232B8"/>
    <w:rsid w:val="00223857"/>
    <w:rsid w:val="00267644"/>
    <w:rsid w:val="00286ED3"/>
    <w:rsid w:val="00294103"/>
    <w:rsid w:val="002E421D"/>
    <w:rsid w:val="002F2E82"/>
    <w:rsid w:val="003744C9"/>
    <w:rsid w:val="003748C4"/>
    <w:rsid w:val="00376909"/>
    <w:rsid w:val="00397B52"/>
    <w:rsid w:val="003A24FD"/>
    <w:rsid w:val="0040380B"/>
    <w:rsid w:val="0043107A"/>
    <w:rsid w:val="00446725"/>
    <w:rsid w:val="004542E5"/>
    <w:rsid w:val="004666E7"/>
    <w:rsid w:val="004956C3"/>
    <w:rsid w:val="00502494"/>
    <w:rsid w:val="005158C8"/>
    <w:rsid w:val="00521957"/>
    <w:rsid w:val="0052374F"/>
    <w:rsid w:val="00535183"/>
    <w:rsid w:val="00561FBB"/>
    <w:rsid w:val="005C5466"/>
    <w:rsid w:val="005F089C"/>
    <w:rsid w:val="005F7A35"/>
    <w:rsid w:val="00613604"/>
    <w:rsid w:val="00646301"/>
    <w:rsid w:val="006B0D38"/>
    <w:rsid w:val="006F60B2"/>
    <w:rsid w:val="00705AB8"/>
    <w:rsid w:val="00790D4A"/>
    <w:rsid w:val="008866E4"/>
    <w:rsid w:val="008A77F1"/>
    <w:rsid w:val="008C1494"/>
    <w:rsid w:val="0093131D"/>
    <w:rsid w:val="00942ADD"/>
    <w:rsid w:val="00983252"/>
    <w:rsid w:val="00985EE5"/>
    <w:rsid w:val="009D293A"/>
    <w:rsid w:val="009E71A5"/>
    <w:rsid w:val="00A500DD"/>
    <w:rsid w:val="00A75EB1"/>
    <w:rsid w:val="00AE705E"/>
    <w:rsid w:val="00B05855"/>
    <w:rsid w:val="00B20D4E"/>
    <w:rsid w:val="00C0004B"/>
    <w:rsid w:val="00C32DA0"/>
    <w:rsid w:val="00C362C5"/>
    <w:rsid w:val="00C51B42"/>
    <w:rsid w:val="00C71E0A"/>
    <w:rsid w:val="00CA1D31"/>
    <w:rsid w:val="00CD65CE"/>
    <w:rsid w:val="00CF2AE0"/>
    <w:rsid w:val="00CF5C04"/>
    <w:rsid w:val="00D815A7"/>
    <w:rsid w:val="00D834B5"/>
    <w:rsid w:val="00D85F72"/>
    <w:rsid w:val="00D9213C"/>
    <w:rsid w:val="00D929F0"/>
    <w:rsid w:val="00D95D18"/>
    <w:rsid w:val="00DC4DC0"/>
    <w:rsid w:val="00DC6CC5"/>
    <w:rsid w:val="00DD175D"/>
    <w:rsid w:val="00DD535E"/>
    <w:rsid w:val="00E00990"/>
    <w:rsid w:val="00E00F1C"/>
    <w:rsid w:val="00E8196F"/>
    <w:rsid w:val="00E91156"/>
    <w:rsid w:val="00E96106"/>
    <w:rsid w:val="00EA4F46"/>
    <w:rsid w:val="00EC09A7"/>
    <w:rsid w:val="00F140AE"/>
    <w:rsid w:val="00F50467"/>
    <w:rsid w:val="00F77630"/>
    <w:rsid w:val="00FC082B"/>
    <w:rsid w:val="00FD7096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998DB"/>
  <w15:chartTrackingRefBased/>
  <w15:docId w15:val="{C685E675-DCFB-4985-B01D-3F5848A4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107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sid w:val="00007510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ev\OneDrive%20-%20Universidad%20Aut&#243;noma%20de%20Aguascalientes\01%20-%20ACTIVIDAD%20DOCENTE\2022\ING.%20DE%20REQUERIMIENTOS\EJERCICIOS%20UML\Plantillas%20OpenUP\USE%20CASE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35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Carlos Argelio Arevalo Mercado</dc:creator>
  <cp:keywords/>
  <dc:description/>
  <cp:lastModifiedBy>JOSE LUIS SANDOVAL PEREZ</cp:lastModifiedBy>
  <cp:revision>13</cp:revision>
  <cp:lastPrinted>1900-01-01T06:00:00Z</cp:lastPrinted>
  <dcterms:created xsi:type="dcterms:W3CDTF">2023-03-27T15:48:00Z</dcterms:created>
  <dcterms:modified xsi:type="dcterms:W3CDTF">2023-04-09T03:10:00Z</dcterms:modified>
</cp:coreProperties>
</file>