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B0985" w14:textId="4CB37659" w:rsidR="008866E4" w:rsidRDefault="00983252" w:rsidP="002E421D">
      <w:pPr>
        <w:pStyle w:val="Ttulo"/>
        <w:jc w:val="left"/>
        <w:rPr>
          <w:lang w:val="es-MX"/>
        </w:rPr>
      </w:pPr>
      <w:r>
        <w:rPr>
          <w:lang w:val="es-MX"/>
        </w:rPr>
        <w:t>Nombre del Sistema:</w:t>
      </w:r>
      <w:r w:rsidRPr="00F140AE">
        <w:rPr>
          <w:lang w:val="es-MX"/>
        </w:rPr>
        <w:t xml:space="preserve"> </w:t>
      </w:r>
      <w:r w:rsidR="00E54364">
        <w:rPr>
          <w:lang w:val="es-MX"/>
        </w:rPr>
        <w:t>Reservación de Vuelos</w:t>
      </w:r>
      <w:r w:rsidR="00E96106" w:rsidRPr="00F140AE">
        <w:rPr>
          <w:lang w:val="es-MX"/>
        </w:rPr>
        <w:br/>
      </w:r>
      <w:r w:rsidR="00446725" w:rsidRPr="00F140AE">
        <w:rPr>
          <w:lang w:val="es-MX"/>
        </w:rPr>
        <w:t xml:space="preserve">Caso de </w:t>
      </w:r>
      <w:r w:rsidR="00D95D18" w:rsidRPr="00F140AE">
        <w:rPr>
          <w:lang w:val="es-MX"/>
        </w:rPr>
        <w:t>Uso</w:t>
      </w:r>
      <w:r w:rsidR="00E96106" w:rsidRPr="00F140AE">
        <w:rPr>
          <w:lang w:val="es-MX"/>
        </w:rPr>
        <w:t xml:space="preserve">: </w:t>
      </w:r>
      <w:r w:rsidR="00E54364">
        <w:rPr>
          <w:lang w:val="es-MX"/>
        </w:rPr>
        <w:t>Reservar Boleto</w:t>
      </w:r>
    </w:p>
    <w:p w14:paraId="584E2497" w14:textId="77777777" w:rsidR="002E421D" w:rsidRPr="00F140AE" w:rsidRDefault="002E421D" w:rsidP="002E421D">
      <w:pPr>
        <w:pStyle w:val="Ttulo"/>
        <w:jc w:val="left"/>
        <w:rPr>
          <w:lang w:val="es-MX"/>
        </w:rPr>
      </w:pPr>
    </w:p>
    <w:p w14:paraId="20E8DDBA" w14:textId="6164134E" w:rsidR="00E96106" w:rsidRPr="00F140AE" w:rsidRDefault="00D95D18" w:rsidP="008866E4">
      <w:pPr>
        <w:pStyle w:val="Ttulo1"/>
        <w:rPr>
          <w:rFonts w:cs="Arial"/>
          <w:lang w:val="es-MX"/>
        </w:rPr>
      </w:pPr>
      <w:r w:rsidRPr="00F140AE">
        <w:rPr>
          <w:rFonts w:cs="Arial"/>
          <w:lang w:val="es-MX"/>
        </w:rPr>
        <w:t>Descripción Breve</w:t>
      </w:r>
      <w:r w:rsidR="00C71E0A">
        <w:rPr>
          <w:rFonts w:cs="Arial"/>
          <w:lang w:val="es-MX"/>
        </w:rPr>
        <w:t xml:space="preserve"> del caso de uso</w:t>
      </w:r>
    </w:p>
    <w:p w14:paraId="01F02660" w14:textId="1BD000D6" w:rsidR="00FD7096" w:rsidRDefault="00FD7096" w:rsidP="00FD7096">
      <w:pPr>
        <w:rPr>
          <w:rFonts w:ascii="Arial" w:hAnsi="Arial" w:cs="Arial"/>
          <w:lang w:val="es-MX"/>
        </w:rPr>
      </w:pPr>
    </w:p>
    <w:p w14:paraId="15BCD6AE" w14:textId="72F27CDE" w:rsidR="00E54364" w:rsidRDefault="00E54364" w:rsidP="00E54364">
      <w:pPr>
        <w:rPr>
          <w:rFonts w:ascii="Calibri" w:hAnsi="Calibri" w:cs="Calibri"/>
          <w:sz w:val="20"/>
          <w:szCs w:val="20"/>
          <w:lang w:val="es-MX"/>
        </w:rPr>
      </w:pPr>
      <w:r>
        <w:rPr>
          <w:rFonts w:ascii="Calibri" w:hAnsi="Calibri" w:cs="Calibri"/>
          <w:sz w:val="20"/>
          <w:szCs w:val="20"/>
          <w:lang w:val="es-MX"/>
        </w:rPr>
        <w:t xml:space="preserve">La reservación de vuelo permite al cliente hacer una reservación para un vuelo particular, especificando la fecha y horario, bajo una tarifa establecida. Es </w:t>
      </w:r>
      <w:r>
        <w:rPr>
          <w:rFonts w:ascii="Calibri" w:hAnsi="Calibri" w:cs="Calibri"/>
          <w:sz w:val="20"/>
          <w:szCs w:val="20"/>
          <w:lang w:val="es-MX"/>
        </w:rPr>
        <w:t>p</w:t>
      </w:r>
      <w:r>
        <w:rPr>
          <w:rFonts w:ascii="Calibri" w:hAnsi="Calibri" w:cs="Calibri"/>
          <w:sz w:val="20"/>
          <w:szCs w:val="20"/>
          <w:lang w:val="es-MX"/>
        </w:rPr>
        <w:t>osible reservar un itinerario compuesto de múltiples vuelos, para uno o más pasajeros, además de poder reservar asientos.</w:t>
      </w:r>
    </w:p>
    <w:p w14:paraId="5BAD43D0" w14:textId="77777777" w:rsidR="00E54364" w:rsidRDefault="00E54364" w:rsidP="00E54364">
      <w:pPr>
        <w:rPr>
          <w:rFonts w:ascii="Calibri" w:hAnsi="Calibri" w:cs="Calibri"/>
          <w:sz w:val="20"/>
          <w:szCs w:val="20"/>
          <w:lang w:val="es-MX"/>
        </w:rPr>
      </w:pPr>
    </w:p>
    <w:p w14:paraId="2842947E" w14:textId="3DC18977" w:rsidR="00E96106" w:rsidRPr="00F140AE" w:rsidRDefault="00D95D18" w:rsidP="008866E4">
      <w:pPr>
        <w:pStyle w:val="Ttulo1"/>
        <w:rPr>
          <w:rFonts w:cs="Arial"/>
          <w:lang w:val="es-MX"/>
        </w:rPr>
      </w:pPr>
      <w:r w:rsidRPr="00F140AE">
        <w:rPr>
          <w:rFonts w:cs="Arial"/>
          <w:lang w:val="es-MX"/>
        </w:rPr>
        <w:t>Descripción breve de los actores</w:t>
      </w:r>
    </w:p>
    <w:p w14:paraId="18AD59D8" w14:textId="423BD5D8" w:rsidR="005C5466" w:rsidRPr="00E54364" w:rsidRDefault="00E54364" w:rsidP="005C5466">
      <w:pPr>
        <w:pStyle w:val="Ttulo2"/>
        <w:tabs>
          <w:tab w:val="clear" w:pos="576"/>
          <w:tab w:val="num" w:pos="709"/>
        </w:tabs>
        <w:ind w:left="851" w:hanging="567"/>
        <w:rPr>
          <w:rFonts w:cs="Arial"/>
          <w:b w:val="0"/>
          <w:bCs/>
          <w:lang w:val="es-MX"/>
        </w:rPr>
      </w:pPr>
      <w:r>
        <w:rPr>
          <w:rFonts w:cs="Arial"/>
          <w:lang w:val="es-MX"/>
        </w:rPr>
        <w:t>Cliente</w:t>
      </w:r>
      <w:r w:rsidR="005C5466">
        <w:rPr>
          <w:rFonts w:cs="Arial"/>
          <w:lang w:val="es-MX"/>
        </w:rPr>
        <w:t>:</w:t>
      </w:r>
      <w:r>
        <w:rPr>
          <w:rFonts w:cs="Arial"/>
          <w:lang w:val="es-MX"/>
        </w:rPr>
        <w:t xml:space="preserve"> </w:t>
      </w:r>
      <w:r w:rsidRPr="00E54364">
        <w:rPr>
          <w:rFonts w:cs="Arial"/>
          <w:b w:val="0"/>
          <w:bCs/>
          <w:lang w:val="es-MX"/>
        </w:rPr>
        <w:t>Rol que interactúa con el sistema para consultar vuelos y hacer reservaciones y compras. Requiere validarse mediante una liga de correo electrónico</w:t>
      </w:r>
    </w:p>
    <w:p w14:paraId="582E9BC7" w14:textId="1CB6834F" w:rsidR="00E96106" w:rsidRDefault="00D95D18" w:rsidP="008866E4">
      <w:pPr>
        <w:pStyle w:val="Ttulo1"/>
        <w:rPr>
          <w:rFonts w:cs="Arial"/>
          <w:lang w:val="es-MX"/>
        </w:rPr>
      </w:pPr>
      <w:proofErr w:type="spellStart"/>
      <w:r w:rsidRPr="00F140AE">
        <w:rPr>
          <w:rFonts w:cs="Arial"/>
          <w:lang w:val="es-MX"/>
        </w:rPr>
        <w:t>Pre-condiciones</w:t>
      </w:r>
      <w:proofErr w:type="spellEnd"/>
    </w:p>
    <w:p w14:paraId="20D83CC0" w14:textId="0D580323" w:rsidR="00E54364" w:rsidRDefault="00E54364" w:rsidP="00E54364">
      <w:pPr>
        <w:numPr>
          <w:ilvl w:val="0"/>
          <w:numId w:val="14"/>
        </w:numPr>
        <w:rPr>
          <w:rFonts w:ascii="Calibri" w:hAnsi="Calibri" w:cs="Calibri"/>
          <w:sz w:val="20"/>
          <w:szCs w:val="20"/>
          <w:lang w:val="es-MX"/>
        </w:rPr>
      </w:pPr>
      <w:r>
        <w:rPr>
          <w:rFonts w:ascii="Calibri" w:hAnsi="Calibri" w:cs="Calibri"/>
          <w:sz w:val="20"/>
          <w:szCs w:val="20"/>
          <w:lang w:val="es-MX"/>
        </w:rPr>
        <w:t>El usuario entró correctamente al sistema con sus credenciales de acceso</w:t>
      </w:r>
    </w:p>
    <w:p w14:paraId="047D0B98" w14:textId="131C6ACF" w:rsidR="00E54364" w:rsidRDefault="00E54364" w:rsidP="00E54364">
      <w:pPr>
        <w:numPr>
          <w:ilvl w:val="0"/>
          <w:numId w:val="14"/>
        </w:numPr>
        <w:rPr>
          <w:rFonts w:ascii="Calibri" w:hAnsi="Calibri" w:cs="Calibri"/>
          <w:sz w:val="20"/>
          <w:szCs w:val="20"/>
          <w:lang w:val="es-MX"/>
        </w:rPr>
      </w:pPr>
      <w:r>
        <w:rPr>
          <w:rFonts w:ascii="Calibri" w:hAnsi="Calibri" w:cs="Calibri"/>
          <w:sz w:val="20"/>
          <w:szCs w:val="20"/>
          <w:lang w:val="es-MX"/>
        </w:rPr>
        <w:t>El usuario seleccionó correctamente un itinerario mediante las opciones de consulta de vuelo, incluyendo datos de ciudades de origen y destino, horarios y tarifas.</w:t>
      </w:r>
    </w:p>
    <w:p w14:paraId="443A42FE" w14:textId="6D9BB644" w:rsidR="00E54364" w:rsidRDefault="00E54364" w:rsidP="00E54364">
      <w:pPr>
        <w:numPr>
          <w:ilvl w:val="0"/>
          <w:numId w:val="14"/>
        </w:numPr>
        <w:rPr>
          <w:rFonts w:ascii="Calibri" w:hAnsi="Calibri" w:cs="Calibri"/>
          <w:sz w:val="20"/>
          <w:szCs w:val="20"/>
          <w:lang w:val="es-MX"/>
        </w:rPr>
      </w:pPr>
      <w:r>
        <w:rPr>
          <w:rFonts w:ascii="Calibri" w:hAnsi="Calibri" w:cs="Calibri"/>
          <w:sz w:val="20"/>
          <w:szCs w:val="20"/>
          <w:lang w:val="es-MX"/>
        </w:rPr>
        <w:t>El usuario tecleó la opción de reservar</w:t>
      </w:r>
    </w:p>
    <w:p w14:paraId="1CBEAF62" w14:textId="29A214D6" w:rsidR="00E96106" w:rsidRPr="00F140AE" w:rsidRDefault="00D95D18" w:rsidP="008866E4">
      <w:pPr>
        <w:pStyle w:val="Ttulo1"/>
        <w:rPr>
          <w:rFonts w:cs="Arial"/>
          <w:lang w:val="es-MX"/>
        </w:rPr>
      </w:pPr>
      <w:r w:rsidRPr="00F140AE">
        <w:rPr>
          <w:rFonts w:cs="Arial"/>
          <w:lang w:val="es-MX"/>
        </w:rPr>
        <w:t>Flujo básico de eventos</w:t>
      </w:r>
    </w:p>
    <w:p w14:paraId="59F7CB60" w14:textId="487D2609" w:rsidR="00CF2AE0" w:rsidRDefault="00E54364" w:rsidP="00CA1D31">
      <w:pPr>
        <w:pStyle w:val="Textoindependiente"/>
        <w:numPr>
          <w:ilvl w:val="0"/>
          <w:numId w:val="5"/>
        </w:numPr>
        <w:tabs>
          <w:tab w:val="clear" w:pos="1026"/>
          <w:tab w:val="num" w:pos="709"/>
        </w:tabs>
        <w:spacing w:after="0" w:line="240" w:lineRule="auto"/>
        <w:ind w:left="709" w:hanging="357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El sistema muestra un mensaje de advertencia que indica que se tienen 48 horas para hacer la compra del boleto, de lo contrario la reservación se cancela automáticamente.</w:t>
      </w:r>
    </w:p>
    <w:p w14:paraId="04290CBA" w14:textId="6E11F298" w:rsidR="00E54364" w:rsidRDefault="00E54364" w:rsidP="00CA1D31">
      <w:pPr>
        <w:pStyle w:val="Textoindependiente"/>
        <w:numPr>
          <w:ilvl w:val="0"/>
          <w:numId w:val="5"/>
        </w:numPr>
        <w:tabs>
          <w:tab w:val="clear" w:pos="1026"/>
          <w:tab w:val="num" w:pos="709"/>
        </w:tabs>
        <w:spacing w:after="0" w:line="240" w:lineRule="auto"/>
        <w:ind w:left="709" w:hanging="357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Si el usuario selecciona la opción de </w:t>
      </w:r>
      <w:r w:rsidR="006C4265">
        <w:rPr>
          <w:rFonts w:ascii="Arial" w:hAnsi="Arial" w:cs="Arial"/>
          <w:lang w:val="es-MX"/>
        </w:rPr>
        <w:t>“</w:t>
      </w:r>
      <w:r>
        <w:rPr>
          <w:rFonts w:ascii="Arial" w:hAnsi="Arial" w:cs="Arial"/>
          <w:lang w:val="es-MX"/>
        </w:rPr>
        <w:t>reservar</w:t>
      </w:r>
      <w:r w:rsidR="006C4265">
        <w:rPr>
          <w:rFonts w:ascii="Arial" w:hAnsi="Arial" w:cs="Arial"/>
          <w:lang w:val="es-MX"/>
        </w:rPr>
        <w:t>”</w:t>
      </w:r>
      <w:r>
        <w:rPr>
          <w:rFonts w:ascii="Arial" w:hAnsi="Arial" w:cs="Arial"/>
          <w:lang w:val="es-MX"/>
        </w:rPr>
        <w:t>, entonces</w:t>
      </w:r>
    </w:p>
    <w:p w14:paraId="4D88D1CA" w14:textId="14E506FB" w:rsidR="006C4265" w:rsidRDefault="006C4265" w:rsidP="006C4265">
      <w:pPr>
        <w:pStyle w:val="Textoindependiente"/>
        <w:spacing w:after="0" w:line="240" w:lineRule="auto"/>
        <w:rPr>
          <w:rFonts w:ascii="Arial" w:hAnsi="Arial" w:cs="Arial"/>
          <w:lang w:val="es-MX"/>
        </w:rPr>
      </w:pPr>
    </w:p>
    <w:p w14:paraId="3149816F" w14:textId="02BC4058" w:rsidR="006C4265" w:rsidRDefault="006C4265" w:rsidP="006C4265">
      <w:pPr>
        <w:pStyle w:val="Textoindependiente"/>
        <w:numPr>
          <w:ilvl w:val="0"/>
          <w:numId w:val="15"/>
        </w:numPr>
        <w:spacing w:after="0" w:line="24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Solicitar datos del usuario (nombre, correo electrónico, teléfono celular)</w:t>
      </w:r>
    </w:p>
    <w:p w14:paraId="0AFD2073" w14:textId="146AE26A" w:rsidR="006C4265" w:rsidRDefault="006C4265" w:rsidP="006C4265">
      <w:pPr>
        <w:pStyle w:val="Textoindependiente"/>
        <w:numPr>
          <w:ilvl w:val="0"/>
          <w:numId w:val="15"/>
        </w:numPr>
        <w:spacing w:after="0" w:line="24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Registrar la reservación en el sistema. Registrar la fecha de reservación para programar las alertas</w:t>
      </w:r>
    </w:p>
    <w:p w14:paraId="05A724C8" w14:textId="59880D21" w:rsidR="00397B52" w:rsidRDefault="006C4265" w:rsidP="00CA1D31">
      <w:pPr>
        <w:pStyle w:val="Textoindependiente"/>
        <w:numPr>
          <w:ilvl w:val="0"/>
          <w:numId w:val="5"/>
        </w:numPr>
        <w:tabs>
          <w:tab w:val="clear" w:pos="1026"/>
          <w:tab w:val="num" w:pos="709"/>
        </w:tabs>
        <w:spacing w:after="0" w:line="240" w:lineRule="auto"/>
        <w:ind w:left="709" w:hanging="357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Si el usuario selecciona el botón “comprar boleto”, entonces</w:t>
      </w:r>
    </w:p>
    <w:p w14:paraId="536C8AE5" w14:textId="6457CE1F" w:rsidR="006C4265" w:rsidRDefault="006C4265" w:rsidP="006C4265">
      <w:pPr>
        <w:pStyle w:val="Textoindependiente"/>
        <w:numPr>
          <w:ilvl w:val="0"/>
          <w:numId w:val="16"/>
        </w:numPr>
        <w:spacing w:after="0" w:line="24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Registrar datos del usuario</w:t>
      </w:r>
    </w:p>
    <w:p w14:paraId="178B5E3F" w14:textId="540AF457" w:rsidR="006C4265" w:rsidRPr="008C5200" w:rsidRDefault="006C4265" w:rsidP="006C4265">
      <w:pPr>
        <w:pStyle w:val="Textoindependiente"/>
        <w:numPr>
          <w:ilvl w:val="0"/>
          <w:numId w:val="16"/>
        </w:numPr>
        <w:spacing w:after="0" w:line="240" w:lineRule="auto"/>
        <w:rPr>
          <w:rFonts w:ascii="Arial" w:hAnsi="Arial" w:cs="Arial"/>
          <w:b/>
          <w:bCs/>
          <w:lang w:val="es-MX"/>
        </w:rPr>
      </w:pPr>
      <w:r w:rsidRPr="008C5200">
        <w:rPr>
          <w:rFonts w:ascii="Arial" w:hAnsi="Arial" w:cs="Arial"/>
          <w:b/>
          <w:bCs/>
          <w:lang w:val="es-MX"/>
        </w:rPr>
        <w:t>Ejecutar &lt;&lt;</w:t>
      </w:r>
      <w:proofErr w:type="spellStart"/>
      <w:r w:rsidRPr="008C5200">
        <w:rPr>
          <w:rFonts w:ascii="Arial" w:hAnsi="Arial" w:cs="Arial"/>
          <w:b/>
          <w:bCs/>
          <w:lang w:val="es-MX"/>
        </w:rPr>
        <w:t>extend</w:t>
      </w:r>
      <w:proofErr w:type="spellEnd"/>
      <w:r w:rsidRPr="008C5200">
        <w:rPr>
          <w:rFonts w:ascii="Arial" w:hAnsi="Arial" w:cs="Arial"/>
          <w:b/>
          <w:bCs/>
          <w:lang w:val="es-MX"/>
        </w:rPr>
        <w:t>&gt;&gt; caso de uso “comprar boleto”</w:t>
      </w:r>
    </w:p>
    <w:p w14:paraId="1883C8E9" w14:textId="6EECD6BF" w:rsidR="00397B52" w:rsidRDefault="008C5200" w:rsidP="00CA1D31">
      <w:pPr>
        <w:pStyle w:val="Textoindependiente"/>
        <w:numPr>
          <w:ilvl w:val="0"/>
          <w:numId w:val="5"/>
        </w:numPr>
        <w:tabs>
          <w:tab w:val="clear" w:pos="1026"/>
          <w:tab w:val="num" w:pos="709"/>
        </w:tabs>
        <w:spacing w:after="0" w:line="240" w:lineRule="auto"/>
        <w:ind w:left="709" w:hanging="357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Si el usuario seleccionó el botón reservar y faltan menos de 24 horas para el vuelo, entonces</w:t>
      </w:r>
    </w:p>
    <w:p w14:paraId="0EF760AA" w14:textId="3AE39748" w:rsidR="008C5200" w:rsidRDefault="008C5200" w:rsidP="008C5200">
      <w:pPr>
        <w:pStyle w:val="Textoindependiente"/>
        <w:numPr>
          <w:ilvl w:val="0"/>
          <w:numId w:val="17"/>
        </w:numPr>
        <w:spacing w:after="0" w:line="24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El sistema envía un mensaje de advertencia al usuario indicando que no se puede hacer la reservación</w:t>
      </w:r>
    </w:p>
    <w:p w14:paraId="482F866A" w14:textId="4739C509" w:rsidR="008C5200" w:rsidRDefault="008C5200" w:rsidP="008C5200">
      <w:pPr>
        <w:pStyle w:val="Textoindependiente"/>
        <w:numPr>
          <w:ilvl w:val="0"/>
          <w:numId w:val="17"/>
        </w:numPr>
        <w:spacing w:after="0" w:line="24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El sistema pregunta al usuario si desea hacer la compra directamente</w:t>
      </w:r>
    </w:p>
    <w:p w14:paraId="0E48BBDF" w14:textId="48E71743" w:rsidR="008C5200" w:rsidRPr="008C5200" w:rsidRDefault="008C5200" w:rsidP="008C5200">
      <w:pPr>
        <w:pStyle w:val="Textoindependiente"/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lang w:val="es-MX"/>
        </w:rPr>
        <w:t xml:space="preserve">Si el usuario selecciona la opción de comprar boleto, </w:t>
      </w:r>
      <w:r w:rsidRPr="008C5200">
        <w:rPr>
          <w:rFonts w:ascii="Arial" w:hAnsi="Arial" w:cs="Arial"/>
          <w:b/>
          <w:bCs/>
          <w:lang w:val="es-MX"/>
        </w:rPr>
        <w:t>entonces &lt;&lt;</w:t>
      </w:r>
      <w:proofErr w:type="spellStart"/>
      <w:r w:rsidRPr="008C5200">
        <w:rPr>
          <w:rFonts w:ascii="Arial" w:hAnsi="Arial" w:cs="Arial"/>
          <w:b/>
          <w:bCs/>
          <w:lang w:val="es-MX"/>
        </w:rPr>
        <w:t>extend</w:t>
      </w:r>
      <w:proofErr w:type="spellEnd"/>
      <w:r w:rsidRPr="008C5200">
        <w:rPr>
          <w:rFonts w:ascii="Arial" w:hAnsi="Arial" w:cs="Arial"/>
          <w:b/>
          <w:bCs/>
          <w:lang w:val="es-MX"/>
        </w:rPr>
        <w:t>&gt;&gt; caso de uso “comprar boleto</w:t>
      </w:r>
    </w:p>
    <w:p w14:paraId="45A43053" w14:textId="29582F9C" w:rsidR="00E96106" w:rsidRPr="00F140AE" w:rsidRDefault="00D95D18" w:rsidP="000E5836">
      <w:pPr>
        <w:pStyle w:val="Ttulo1"/>
        <w:rPr>
          <w:rFonts w:cs="Arial"/>
          <w:lang w:val="es-MX"/>
        </w:rPr>
      </w:pPr>
      <w:r w:rsidRPr="00F140AE">
        <w:rPr>
          <w:rFonts w:cs="Arial"/>
          <w:lang w:val="es-MX"/>
        </w:rPr>
        <w:t>Flujos alternativos</w:t>
      </w:r>
    </w:p>
    <w:p w14:paraId="46DEBFFC" w14:textId="24BA106C" w:rsidR="00E96106" w:rsidRDefault="00A74BDE" w:rsidP="000E5836">
      <w:pPr>
        <w:pStyle w:val="Ttulo2"/>
        <w:rPr>
          <w:rFonts w:cs="Arial"/>
          <w:lang w:val="es-MX"/>
        </w:rPr>
      </w:pPr>
      <w:r>
        <w:rPr>
          <w:rFonts w:cs="Arial"/>
          <w:lang w:val="es-MX"/>
        </w:rPr>
        <w:t>El usuario no hace la compra y la reservación es cancelada automáticamente</w:t>
      </w:r>
    </w:p>
    <w:p w14:paraId="1114D076" w14:textId="668DEE72" w:rsidR="00A74BDE" w:rsidRDefault="00A74BDE" w:rsidP="00A74BDE">
      <w:pPr>
        <w:rPr>
          <w:lang w:val="es-MX"/>
        </w:rPr>
      </w:pPr>
    </w:p>
    <w:p w14:paraId="6E01725D" w14:textId="3F40FC91" w:rsidR="00A74BDE" w:rsidRDefault="00A74BDE" w:rsidP="00A74BDE">
      <w:pPr>
        <w:numPr>
          <w:ilvl w:val="0"/>
          <w:numId w:val="18"/>
        </w:numPr>
        <w:rPr>
          <w:rFonts w:ascii="Calibri" w:hAnsi="Calibri" w:cs="Calibri"/>
          <w:sz w:val="20"/>
          <w:szCs w:val="20"/>
          <w:lang w:val="es-MX"/>
        </w:rPr>
      </w:pPr>
      <w:r>
        <w:rPr>
          <w:rFonts w:ascii="Calibri" w:hAnsi="Calibri" w:cs="Calibri"/>
          <w:sz w:val="20"/>
          <w:szCs w:val="20"/>
          <w:lang w:val="es-MX"/>
        </w:rPr>
        <w:t>Si transcurren 48 horas y el usuario no ha hecho la compra, entonces la reservación es cancelada automáticamente.</w:t>
      </w:r>
    </w:p>
    <w:p w14:paraId="3B261128" w14:textId="3E6CF423" w:rsidR="00A74BDE" w:rsidRDefault="00A74BDE" w:rsidP="00A74BDE">
      <w:pPr>
        <w:rPr>
          <w:rFonts w:ascii="Calibri" w:hAnsi="Calibri" w:cs="Calibri"/>
          <w:sz w:val="20"/>
          <w:szCs w:val="20"/>
          <w:lang w:val="es-MX"/>
        </w:rPr>
      </w:pPr>
    </w:p>
    <w:p w14:paraId="74DEBCED" w14:textId="2002C49D" w:rsidR="00A74BDE" w:rsidRDefault="00A74BDE" w:rsidP="00A74BDE">
      <w:pPr>
        <w:rPr>
          <w:rFonts w:ascii="Calibri" w:hAnsi="Calibri" w:cs="Calibri"/>
          <w:sz w:val="20"/>
          <w:szCs w:val="20"/>
          <w:lang w:val="es-MX"/>
        </w:rPr>
      </w:pPr>
    </w:p>
    <w:p w14:paraId="253D7FE5" w14:textId="77777777" w:rsidR="00A74BDE" w:rsidRDefault="00A74BDE" w:rsidP="00A74BDE">
      <w:pPr>
        <w:rPr>
          <w:rFonts w:ascii="Calibri" w:hAnsi="Calibri" w:cs="Calibri"/>
          <w:sz w:val="20"/>
          <w:szCs w:val="20"/>
          <w:lang w:val="es-MX"/>
        </w:rPr>
      </w:pPr>
    </w:p>
    <w:p w14:paraId="75959619" w14:textId="0B78115E" w:rsidR="00007510" w:rsidRDefault="00A74BDE" w:rsidP="00007510">
      <w:pPr>
        <w:pStyle w:val="Ttulo2"/>
        <w:numPr>
          <w:ilvl w:val="1"/>
          <w:numId w:val="1"/>
        </w:numPr>
        <w:ind w:left="720" w:hanging="720"/>
        <w:rPr>
          <w:rFonts w:cs="Arial"/>
          <w:lang w:val="es-MX"/>
        </w:rPr>
      </w:pPr>
      <w:r>
        <w:rPr>
          <w:rFonts w:cs="Arial"/>
          <w:lang w:val="es-MX"/>
        </w:rPr>
        <w:lastRenderedPageBreak/>
        <w:t>El usuario cancela manualmente la reservación</w:t>
      </w:r>
    </w:p>
    <w:p w14:paraId="183EE95D" w14:textId="408B60B0" w:rsidR="00A74BDE" w:rsidRDefault="00A74BDE" w:rsidP="00A74BDE">
      <w:pPr>
        <w:rPr>
          <w:lang w:val="es-MX"/>
        </w:rPr>
      </w:pPr>
    </w:p>
    <w:p w14:paraId="3E0919DA" w14:textId="2D07FF34" w:rsidR="00A74BDE" w:rsidRDefault="00A74BDE" w:rsidP="00A74BDE">
      <w:pPr>
        <w:rPr>
          <w:rFonts w:ascii="Calibri" w:hAnsi="Calibri" w:cs="Calibri"/>
          <w:sz w:val="20"/>
          <w:szCs w:val="20"/>
          <w:lang w:val="es-MX"/>
        </w:rPr>
      </w:pPr>
      <w:r>
        <w:rPr>
          <w:rFonts w:ascii="Calibri" w:hAnsi="Calibri" w:cs="Calibri"/>
          <w:sz w:val="20"/>
          <w:szCs w:val="20"/>
          <w:lang w:val="es-MX"/>
        </w:rPr>
        <w:t>Cuando el usuario guardó reservación correctamente y el tiempo de espera requerido de 48 horas no ha transcurrido, pero el usuario decide manualmente cancelar la reservación.</w:t>
      </w:r>
    </w:p>
    <w:p w14:paraId="26D62EC8" w14:textId="77777777" w:rsidR="00A74BDE" w:rsidRDefault="00A74BDE" w:rsidP="00A74BDE">
      <w:pPr>
        <w:rPr>
          <w:rFonts w:ascii="Calibri" w:hAnsi="Calibri" w:cs="Calibri"/>
          <w:sz w:val="20"/>
          <w:szCs w:val="20"/>
          <w:lang w:val="es-MX"/>
        </w:rPr>
      </w:pPr>
    </w:p>
    <w:p w14:paraId="71FBDF2E" w14:textId="0B72D7EF" w:rsidR="00A74BDE" w:rsidRDefault="00A74BDE" w:rsidP="00A74BDE">
      <w:pPr>
        <w:numPr>
          <w:ilvl w:val="0"/>
          <w:numId w:val="19"/>
        </w:numPr>
        <w:rPr>
          <w:rFonts w:ascii="Calibri" w:hAnsi="Calibri" w:cs="Calibri"/>
          <w:sz w:val="20"/>
          <w:szCs w:val="20"/>
          <w:lang w:val="es-MX"/>
        </w:rPr>
      </w:pPr>
      <w:r>
        <w:rPr>
          <w:rFonts w:ascii="Calibri" w:hAnsi="Calibri" w:cs="Calibri"/>
          <w:sz w:val="20"/>
          <w:szCs w:val="20"/>
          <w:lang w:val="es-MX"/>
        </w:rPr>
        <w:t>Se manda un mensaje de advertencia al usuario de que los asientos reservados se cancelarán.</w:t>
      </w:r>
    </w:p>
    <w:p w14:paraId="23037D77" w14:textId="6D79BAB0" w:rsidR="00A74BDE" w:rsidRDefault="00A74BDE" w:rsidP="00A74BDE">
      <w:pPr>
        <w:numPr>
          <w:ilvl w:val="0"/>
          <w:numId w:val="19"/>
        </w:numPr>
        <w:rPr>
          <w:rFonts w:ascii="Calibri" w:hAnsi="Calibri" w:cs="Calibri"/>
          <w:sz w:val="20"/>
          <w:szCs w:val="20"/>
          <w:lang w:val="es-MX"/>
        </w:rPr>
      </w:pPr>
      <w:r>
        <w:rPr>
          <w:rFonts w:ascii="Calibri" w:hAnsi="Calibri" w:cs="Calibri"/>
          <w:sz w:val="20"/>
          <w:szCs w:val="20"/>
          <w:lang w:val="es-MX"/>
        </w:rPr>
        <w:t>El sistema libera automáticamente los asientos reservados y se colocan en estado “disponible”</w:t>
      </w:r>
    </w:p>
    <w:p w14:paraId="76C05590" w14:textId="412EE154" w:rsidR="00A74BDE" w:rsidRDefault="00A74BDE" w:rsidP="00A74BDE">
      <w:pPr>
        <w:numPr>
          <w:ilvl w:val="0"/>
          <w:numId w:val="19"/>
        </w:numPr>
        <w:rPr>
          <w:rFonts w:ascii="Calibri" w:hAnsi="Calibri" w:cs="Calibri"/>
          <w:sz w:val="20"/>
          <w:szCs w:val="20"/>
          <w:lang w:val="es-MX"/>
        </w:rPr>
      </w:pPr>
      <w:r>
        <w:rPr>
          <w:rFonts w:ascii="Calibri" w:hAnsi="Calibri" w:cs="Calibri"/>
          <w:sz w:val="20"/>
          <w:szCs w:val="20"/>
          <w:lang w:val="es-MX"/>
        </w:rPr>
        <w:t>El sistema borra la alerta automática</w:t>
      </w:r>
    </w:p>
    <w:p w14:paraId="3E8723E0" w14:textId="77777777" w:rsidR="00A74BDE" w:rsidRPr="00A74BDE" w:rsidRDefault="00A74BDE" w:rsidP="00A74BDE">
      <w:pPr>
        <w:rPr>
          <w:lang w:val="es-MX"/>
        </w:rPr>
      </w:pPr>
    </w:p>
    <w:p w14:paraId="11E2B7AF" w14:textId="2CBB4947" w:rsidR="00E96106" w:rsidRPr="00F140AE" w:rsidRDefault="00E96106" w:rsidP="000E5836">
      <w:pPr>
        <w:pStyle w:val="Ttulo1"/>
        <w:rPr>
          <w:rFonts w:cs="Arial"/>
          <w:lang w:val="es-MX"/>
        </w:rPr>
      </w:pPr>
      <w:proofErr w:type="spellStart"/>
      <w:proofErr w:type="gramStart"/>
      <w:r w:rsidRPr="00F140AE">
        <w:rPr>
          <w:rFonts w:cs="Arial"/>
          <w:lang w:val="es-MX"/>
        </w:rPr>
        <w:t>Post-condi</w:t>
      </w:r>
      <w:r w:rsidR="00FF7D7C" w:rsidRPr="00F140AE">
        <w:rPr>
          <w:rFonts w:cs="Arial"/>
          <w:lang w:val="es-MX"/>
        </w:rPr>
        <w:t>ciones</w:t>
      </w:r>
      <w:proofErr w:type="spellEnd"/>
      <w:proofErr w:type="gramEnd"/>
    </w:p>
    <w:p w14:paraId="41AD68A6" w14:textId="4D41E77D" w:rsidR="00E96106" w:rsidRDefault="00A74BDE" w:rsidP="000E5836">
      <w:pPr>
        <w:pStyle w:val="Ttulo2"/>
        <w:rPr>
          <w:rFonts w:cs="Arial"/>
          <w:lang w:val="es-MX"/>
        </w:rPr>
      </w:pPr>
      <w:r>
        <w:rPr>
          <w:rFonts w:cs="Arial"/>
          <w:lang w:val="es-MX"/>
        </w:rPr>
        <w:t>Flujo básico de eventos</w:t>
      </w:r>
    </w:p>
    <w:p w14:paraId="745A97B3" w14:textId="527AA071" w:rsidR="00A74BDE" w:rsidRDefault="00A74BDE" w:rsidP="00A74BDE">
      <w:pPr>
        <w:rPr>
          <w:lang w:val="es-MX"/>
        </w:rPr>
      </w:pPr>
    </w:p>
    <w:p w14:paraId="4569F6FA" w14:textId="052754B6" w:rsidR="00A74BDE" w:rsidRDefault="00A74BDE" w:rsidP="00A74BDE">
      <w:pPr>
        <w:numPr>
          <w:ilvl w:val="0"/>
          <w:numId w:val="20"/>
        </w:numPr>
        <w:rPr>
          <w:rFonts w:ascii="Calibri" w:hAnsi="Calibri" w:cs="Calibri"/>
          <w:sz w:val="20"/>
          <w:szCs w:val="20"/>
          <w:lang w:val="es-MX"/>
        </w:rPr>
      </w:pPr>
      <w:r>
        <w:rPr>
          <w:rFonts w:ascii="Calibri" w:hAnsi="Calibri" w:cs="Calibri"/>
          <w:sz w:val="20"/>
          <w:szCs w:val="20"/>
          <w:lang w:val="es-MX"/>
        </w:rPr>
        <w:t>El sistema hizo la reservación del usuario</w:t>
      </w:r>
    </w:p>
    <w:p w14:paraId="50E98DC7" w14:textId="47D02E6C" w:rsidR="00A74BDE" w:rsidRDefault="00A74BDE" w:rsidP="00A74BDE">
      <w:pPr>
        <w:numPr>
          <w:ilvl w:val="0"/>
          <w:numId w:val="20"/>
        </w:numPr>
        <w:rPr>
          <w:rFonts w:ascii="Calibri" w:hAnsi="Calibri" w:cs="Calibri"/>
          <w:sz w:val="20"/>
          <w:szCs w:val="20"/>
          <w:lang w:val="es-MX"/>
        </w:rPr>
      </w:pPr>
      <w:r>
        <w:rPr>
          <w:rFonts w:ascii="Calibri" w:hAnsi="Calibri" w:cs="Calibri"/>
          <w:sz w:val="20"/>
          <w:szCs w:val="20"/>
          <w:lang w:val="es-MX"/>
        </w:rPr>
        <w:t>Los asientos seleccionados cambiaron al estado “reservado”</w:t>
      </w:r>
    </w:p>
    <w:p w14:paraId="1891B868" w14:textId="3B18570A" w:rsidR="00BE5C2F" w:rsidRDefault="00BE5C2F" w:rsidP="00A74BDE">
      <w:pPr>
        <w:numPr>
          <w:ilvl w:val="0"/>
          <w:numId w:val="20"/>
        </w:numPr>
        <w:rPr>
          <w:rFonts w:ascii="Calibri" w:hAnsi="Calibri" w:cs="Calibri"/>
          <w:sz w:val="20"/>
          <w:szCs w:val="20"/>
          <w:lang w:val="es-MX"/>
        </w:rPr>
      </w:pPr>
      <w:r>
        <w:rPr>
          <w:rFonts w:ascii="Calibri" w:hAnsi="Calibri" w:cs="Calibri"/>
          <w:sz w:val="20"/>
          <w:szCs w:val="20"/>
          <w:lang w:val="es-MX"/>
        </w:rPr>
        <w:t>El sistema queda en espera de compra de la reservación</w:t>
      </w:r>
    </w:p>
    <w:p w14:paraId="7965A9AC" w14:textId="7BD8750A" w:rsidR="0043107A" w:rsidRDefault="00BE5C2F" w:rsidP="0043107A">
      <w:pPr>
        <w:pStyle w:val="Ttulo2"/>
        <w:numPr>
          <w:ilvl w:val="1"/>
          <w:numId w:val="1"/>
        </w:numPr>
        <w:ind w:left="720" w:hanging="720"/>
        <w:rPr>
          <w:rFonts w:cs="Arial"/>
          <w:lang w:val="es-MX"/>
        </w:rPr>
      </w:pPr>
      <w:r>
        <w:rPr>
          <w:rFonts w:cs="Arial"/>
          <w:lang w:val="es-MX"/>
        </w:rPr>
        <w:t>Cancelación Manual de reservación</w:t>
      </w:r>
    </w:p>
    <w:p w14:paraId="3A0EFA3E" w14:textId="11000022" w:rsidR="00BE5C2F" w:rsidRDefault="00BE5C2F" w:rsidP="00BE5C2F">
      <w:pPr>
        <w:numPr>
          <w:ilvl w:val="0"/>
          <w:numId w:val="21"/>
        </w:numPr>
        <w:rPr>
          <w:rFonts w:ascii="Calibri" w:hAnsi="Calibri" w:cs="Calibri"/>
          <w:sz w:val="20"/>
          <w:szCs w:val="20"/>
          <w:lang w:val="es-MX"/>
        </w:rPr>
      </w:pPr>
      <w:r>
        <w:rPr>
          <w:rFonts w:ascii="Calibri" w:hAnsi="Calibri" w:cs="Calibri"/>
          <w:sz w:val="20"/>
          <w:szCs w:val="20"/>
          <w:lang w:val="es-MX"/>
        </w:rPr>
        <w:t>La reservación es borrada del sistema</w:t>
      </w:r>
    </w:p>
    <w:p w14:paraId="4811E321" w14:textId="7E358553" w:rsidR="00BE5C2F" w:rsidRDefault="00BE5C2F" w:rsidP="00BE5C2F">
      <w:pPr>
        <w:numPr>
          <w:ilvl w:val="0"/>
          <w:numId w:val="21"/>
        </w:numPr>
        <w:rPr>
          <w:rFonts w:ascii="Calibri" w:hAnsi="Calibri" w:cs="Calibri"/>
          <w:sz w:val="20"/>
          <w:szCs w:val="20"/>
          <w:lang w:val="es-MX"/>
        </w:rPr>
      </w:pPr>
      <w:r>
        <w:rPr>
          <w:rFonts w:ascii="Calibri" w:hAnsi="Calibri" w:cs="Calibri"/>
          <w:sz w:val="20"/>
          <w:szCs w:val="20"/>
          <w:lang w:val="es-MX"/>
        </w:rPr>
        <w:t>Las alertas son borradas del sistema</w:t>
      </w:r>
    </w:p>
    <w:p w14:paraId="6648BE5B" w14:textId="03C55BF7" w:rsidR="00BE5C2F" w:rsidRDefault="00BE5C2F" w:rsidP="00BE5C2F">
      <w:pPr>
        <w:numPr>
          <w:ilvl w:val="0"/>
          <w:numId w:val="21"/>
        </w:numPr>
        <w:rPr>
          <w:rFonts w:ascii="Calibri" w:hAnsi="Calibri" w:cs="Calibri"/>
          <w:sz w:val="20"/>
          <w:szCs w:val="20"/>
          <w:lang w:val="es-MX"/>
        </w:rPr>
      </w:pPr>
      <w:r>
        <w:rPr>
          <w:rFonts w:ascii="Calibri" w:hAnsi="Calibri" w:cs="Calibri"/>
          <w:sz w:val="20"/>
          <w:szCs w:val="20"/>
          <w:lang w:val="es-MX"/>
        </w:rPr>
        <w:t>Los asientos seleccionados fueron cambiados al estado “disponibles”</w:t>
      </w:r>
    </w:p>
    <w:p w14:paraId="4565C0D0" w14:textId="1A22E6C6" w:rsidR="00BE5C2F" w:rsidRDefault="00BE5C2F" w:rsidP="00BE5C2F">
      <w:pPr>
        <w:numPr>
          <w:ilvl w:val="0"/>
          <w:numId w:val="21"/>
        </w:numPr>
        <w:rPr>
          <w:rFonts w:ascii="Calibri" w:hAnsi="Calibri" w:cs="Calibri"/>
          <w:sz w:val="20"/>
          <w:szCs w:val="20"/>
          <w:lang w:val="es-MX"/>
        </w:rPr>
      </w:pPr>
      <w:r>
        <w:rPr>
          <w:rFonts w:ascii="Calibri" w:hAnsi="Calibri" w:cs="Calibri"/>
          <w:sz w:val="20"/>
          <w:szCs w:val="20"/>
          <w:lang w:val="es-MX"/>
        </w:rPr>
        <w:t>Si el usuario cancela recurrente es colocado en una lista negra.</w:t>
      </w:r>
    </w:p>
    <w:p w14:paraId="006F4B9C" w14:textId="3644D0C8" w:rsidR="0043107A" w:rsidRPr="00BE5C2F" w:rsidRDefault="00C71E0A" w:rsidP="0043107A">
      <w:pPr>
        <w:pStyle w:val="Ttulo2"/>
        <w:numPr>
          <w:ilvl w:val="1"/>
          <w:numId w:val="1"/>
        </w:numPr>
        <w:ind w:left="720" w:hanging="720"/>
        <w:rPr>
          <w:rFonts w:cs="Arial"/>
          <w:i/>
          <w:iCs/>
          <w:sz w:val="22"/>
          <w:szCs w:val="22"/>
          <w:lang w:val="es-MX"/>
        </w:rPr>
      </w:pPr>
      <w:r w:rsidRPr="00BE5C2F">
        <w:rPr>
          <w:rFonts w:cs="Arial"/>
          <w:i/>
          <w:iCs/>
          <w:lang w:val="es-MX"/>
        </w:rPr>
        <w:t xml:space="preserve">Nombre y descripción de </w:t>
      </w:r>
      <w:proofErr w:type="spellStart"/>
      <w:proofErr w:type="gramStart"/>
      <w:r w:rsidRPr="00BE5C2F">
        <w:rPr>
          <w:rFonts w:cs="Arial"/>
          <w:i/>
          <w:iCs/>
          <w:lang w:val="es-MX"/>
        </w:rPr>
        <w:t>post-condición</w:t>
      </w:r>
      <w:proofErr w:type="spellEnd"/>
      <w:proofErr w:type="gramEnd"/>
      <w:r w:rsidRPr="00BE5C2F">
        <w:rPr>
          <w:rFonts w:cs="Arial"/>
          <w:i/>
          <w:iCs/>
          <w:lang w:val="es-MX"/>
        </w:rPr>
        <w:t xml:space="preserve"> N</w:t>
      </w:r>
    </w:p>
    <w:p w14:paraId="60C70914" w14:textId="77777777" w:rsidR="008A77F1" w:rsidRDefault="008A77F1" w:rsidP="008A77F1">
      <w:pPr>
        <w:pStyle w:val="Ttulo1"/>
        <w:numPr>
          <w:ilvl w:val="0"/>
          <w:numId w:val="0"/>
        </w:numPr>
        <w:rPr>
          <w:rFonts w:cs="Arial"/>
          <w:sz w:val="22"/>
          <w:szCs w:val="22"/>
          <w:lang w:val="es-MX"/>
        </w:rPr>
      </w:pPr>
    </w:p>
    <w:p w14:paraId="41B32735" w14:textId="50AB902E" w:rsidR="00E96106" w:rsidRDefault="00FF7D7C" w:rsidP="002E421D">
      <w:pPr>
        <w:pStyle w:val="Ttulo1"/>
        <w:rPr>
          <w:rFonts w:cs="Arial"/>
          <w:sz w:val="22"/>
          <w:szCs w:val="22"/>
          <w:lang w:val="es-MX"/>
        </w:rPr>
      </w:pPr>
      <w:r w:rsidRPr="00F50467">
        <w:rPr>
          <w:rFonts w:cs="Arial"/>
          <w:sz w:val="22"/>
          <w:szCs w:val="22"/>
          <w:lang w:val="es-MX"/>
        </w:rPr>
        <w:t xml:space="preserve">Requerimientos </w:t>
      </w:r>
      <w:r w:rsidR="004956C3">
        <w:rPr>
          <w:rFonts w:cs="Arial"/>
          <w:sz w:val="22"/>
          <w:szCs w:val="22"/>
          <w:lang w:val="es-MX"/>
        </w:rPr>
        <w:t>no funcionales</w:t>
      </w:r>
    </w:p>
    <w:p w14:paraId="00B75233" w14:textId="47FC09CE" w:rsidR="002E421D" w:rsidRDefault="002E421D" w:rsidP="002E421D">
      <w:pPr>
        <w:rPr>
          <w:lang w:val="es-MX"/>
        </w:rPr>
      </w:pPr>
    </w:p>
    <w:p w14:paraId="2B10EF71" w14:textId="62DEA101" w:rsidR="00BE5C2F" w:rsidRDefault="00BE5C2F" w:rsidP="002E421D">
      <w:pPr>
        <w:rPr>
          <w:rFonts w:ascii="Calibri" w:hAnsi="Calibri" w:cs="Calibri"/>
          <w:sz w:val="20"/>
          <w:szCs w:val="20"/>
          <w:lang w:val="es-MX"/>
        </w:rPr>
      </w:pPr>
      <w:r>
        <w:rPr>
          <w:rFonts w:ascii="Calibri" w:hAnsi="Calibri" w:cs="Calibri"/>
          <w:sz w:val="20"/>
          <w:szCs w:val="20"/>
          <w:lang w:val="es-MX"/>
        </w:rPr>
        <w:t>No hay requerimientos no funcionales para este caso de uso.</w:t>
      </w:r>
    </w:p>
    <w:p w14:paraId="10F3ED7B" w14:textId="77777777" w:rsidR="00E96106" w:rsidRPr="00F140AE" w:rsidRDefault="00E96106">
      <w:pPr>
        <w:rPr>
          <w:rFonts w:ascii="Arial" w:hAnsi="Arial" w:cs="Arial"/>
          <w:lang w:val="es-MX"/>
        </w:rPr>
      </w:pPr>
    </w:p>
    <w:p w14:paraId="78EA3743" w14:textId="77777777" w:rsidR="008866E4" w:rsidRPr="00F140AE" w:rsidRDefault="008866E4">
      <w:pPr>
        <w:rPr>
          <w:rFonts w:ascii="Arial" w:hAnsi="Arial" w:cs="Arial"/>
          <w:lang w:val="es-MX"/>
        </w:rPr>
      </w:pPr>
    </w:p>
    <w:sectPr w:rsidR="008866E4" w:rsidRPr="00F140AE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8742F" w14:textId="77777777" w:rsidR="00A567EC" w:rsidRDefault="00A567EC">
      <w:r>
        <w:separator/>
      </w:r>
    </w:p>
  </w:endnote>
  <w:endnote w:type="continuationSeparator" w:id="0">
    <w:p w14:paraId="609F06CC" w14:textId="77777777" w:rsidR="00A567EC" w:rsidRDefault="00A56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 w14:paraId="56B5283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26B46BA" w14:textId="77777777"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84F908" w14:textId="77777777"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14:paraId="6052773C" w14:textId="77777777"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6B0D38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6F60B2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Nmerodepgina"/>
              <w:sz w:val="20"/>
              <w:szCs w:val="20"/>
            </w:rPr>
            <w:fldChar w:fldCharType="separate"/>
          </w:r>
          <w:r w:rsidR="006B0D38">
            <w:rPr>
              <w:rStyle w:val="Nmerodepgina"/>
              <w:noProof/>
              <w:sz w:val="20"/>
              <w:szCs w:val="20"/>
            </w:rPr>
            <w:t>1</w:t>
          </w:r>
          <w:r w:rsidR="006F60B2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14:paraId="7ED4A3A3" w14:textId="77777777" w:rsidR="00985EE5" w:rsidRDefault="00985EE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13268" w14:textId="77777777" w:rsidR="00A567EC" w:rsidRDefault="00A567EC">
      <w:r>
        <w:separator/>
      </w:r>
    </w:p>
  </w:footnote>
  <w:footnote w:type="continuationSeparator" w:id="0">
    <w:p w14:paraId="417C62C9" w14:textId="77777777" w:rsidR="00A567EC" w:rsidRDefault="00A567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353"/>
      <w:gridCol w:w="3395"/>
    </w:tblGrid>
    <w:tr w:rsidR="00985EE5" w14:paraId="587FA7AF" w14:textId="77777777" w:rsidTr="00983252">
      <w:tc>
        <w:tcPr>
          <w:tcW w:w="5353" w:type="dxa"/>
        </w:tcPr>
        <w:p w14:paraId="748130ED" w14:textId="32085733" w:rsidR="00985EE5" w:rsidRDefault="00983252">
          <w:pPr>
            <w:rPr>
              <w:rFonts w:ascii="Calibri" w:hAnsi="Calibri" w:cs="Calibri"/>
              <w:sz w:val="20"/>
              <w:lang w:val="es-MX"/>
            </w:rPr>
          </w:pPr>
          <w:r>
            <w:rPr>
              <w:rFonts w:ascii="Calibri" w:hAnsi="Calibri" w:cs="Calibri"/>
              <w:sz w:val="20"/>
              <w:lang w:val="es-MX"/>
            </w:rPr>
            <w:t>Sistema:</w:t>
          </w:r>
        </w:p>
      </w:tc>
      <w:tc>
        <w:tcPr>
          <w:tcW w:w="3395" w:type="dxa"/>
        </w:tcPr>
        <w:p w14:paraId="1B3EEFBB" w14:textId="00FFF899" w:rsidR="00985EE5" w:rsidRDefault="00983252">
          <w:pPr>
            <w:tabs>
              <w:tab w:val="left" w:pos="1135"/>
            </w:tabs>
            <w:spacing w:before="40"/>
            <w:ind w:right="68"/>
            <w:rPr>
              <w:rFonts w:ascii="Calibri" w:hAnsi="Calibri" w:cs="Calibri"/>
              <w:sz w:val="20"/>
              <w:lang w:val="es-MX"/>
            </w:rPr>
          </w:pPr>
          <w:r>
            <w:rPr>
              <w:rFonts w:ascii="Calibri" w:hAnsi="Calibri" w:cs="Calibri"/>
              <w:sz w:val="20"/>
              <w:lang w:val="es-MX"/>
            </w:rPr>
            <w:t>Analista:</w:t>
          </w:r>
        </w:p>
      </w:tc>
    </w:tr>
    <w:tr w:rsidR="00985EE5" w14:paraId="0D6A0B76" w14:textId="77777777" w:rsidTr="00983252">
      <w:tc>
        <w:tcPr>
          <w:tcW w:w="5353" w:type="dxa"/>
        </w:tcPr>
        <w:p w14:paraId="3450BABE" w14:textId="5B4FB02E" w:rsidR="00985EE5" w:rsidRDefault="00983252">
          <w:pPr>
            <w:rPr>
              <w:rFonts w:ascii="Calibri" w:hAnsi="Calibri" w:cs="Calibri"/>
              <w:sz w:val="20"/>
              <w:lang w:val="es-MX"/>
            </w:rPr>
          </w:pPr>
          <w:r>
            <w:rPr>
              <w:rFonts w:ascii="Calibri" w:hAnsi="Calibri" w:cs="Calibri"/>
              <w:sz w:val="20"/>
              <w:lang w:val="es-MX"/>
            </w:rPr>
            <w:t>C</w:t>
          </w:r>
          <w:r w:rsidR="00446725">
            <w:rPr>
              <w:rFonts w:ascii="Calibri" w:hAnsi="Calibri" w:cs="Calibri"/>
              <w:sz w:val="20"/>
              <w:lang w:val="es-MX"/>
            </w:rPr>
            <w:t>aso de uso</w:t>
          </w:r>
          <w:r w:rsidR="00985EE5">
            <w:rPr>
              <w:rFonts w:ascii="Calibri" w:hAnsi="Calibri" w:cs="Calibri"/>
              <w:sz w:val="20"/>
              <w:lang w:val="es-MX"/>
            </w:rPr>
            <w:t xml:space="preserve">: </w:t>
          </w:r>
        </w:p>
      </w:tc>
      <w:tc>
        <w:tcPr>
          <w:tcW w:w="3395" w:type="dxa"/>
        </w:tcPr>
        <w:p w14:paraId="1818E085" w14:textId="67E51487" w:rsidR="00985EE5" w:rsidRDefault="00446725">
          <w:pPr>
            <w:rPr>
              <w:rFonts w:ascii="Calibri" w:hAnsi="Calibri" w:cs="Calibri"/>
              <w:sz w:val="20"/>
              <w:lang w:val="es-MX"/>
            </w:rPr>
          </w:pPr>
          <w:r>
            <w:rPr>
              <w:rFonts w:ascii="Calibri" w:hAnsi="Calibri" w:cs="Calibri"/>
              <w:sz w:val="20"/>
              <w:lang w:val="es-MX"/>
            </w:rPr>
            <w:t>Fecha</w:t>
          </w:r>
          <w:r w:rsidR="00F77630">
            <w:rPr>
              <w:rFonts w:ascii="Calibri" w:hAnsi="Calibri" w:cs="Calibri"/>
              <w:sz w:val="20"/>
              <w:lang w:val="es-MX"/>
            </w:rPr>
            <w:t xml:space="preserve"> de creación</w:t>
          </w:r>
          <w:r w:rsidR="00985EE5">
            <w:rPr>
              <w:rFonts w:ascii="Calibri" w:hAnsi="Calibri" w:cs="Calibri"/>
              <w:sz w:val="20"/>
              <w:lang w:val="es-MX"/>
            </w:rPr>
            <w:t>:  &lt;</w:t>
          </w:r>
          <w:r w:rsidR="00C32DA0">
            <w:rPr>
              <w:rFonts w:ascii="Calibri" w:hAnsi="Calibri" w:cs="Calibri"/>
              <w:sz w:val="20"/>
              <w:lang w:val="es-MX"/>
            </w:rPr>
            <w:t>01</w:t>
          </w:r>
          <w:r w:rsidR="00985EE5">
            <w:rPr>
              <w:rFonts w:ascii="Calibri" w:hAnsi="Calibri" w:cs="Calibri"/>
              <w:sz w:val="20"/>
              <w:lang w:val="es-MX"/>
            </w:rPr>
            <w:t>/</w:t>
          </w:r>
          <w:r w:rsidR="00C32DA0">
            <w:rPr>
              <w:rFonts w:ascii="Calibri" w:hAnsi="Calibri" w:cs="Calibri"/>
              <w:sz w:val="20"/>
              <w:lang w:val="es-MX"/>
            </w:rPr>
            <w:t>abr</w:t>
          </w:r>
          <w:r w:rsidR="00985EE5">
            <w:rPr>
              <w:rFonts w:ascii="Calibri" w:hAnsi="Calibri" w:cs="Calibri"/>
              <w:sz w:val="20"/>
              <w:lang w:val="es-MX"/>
            </w:rPr>
            <w:t>/</w:t>
          </w:r>
          <w:r w:rsidR="00C32DA0">
            <w:rPr>
              <w:rFonts w:ascii="Calibri" w:hAnsi="Calibri" w:cs="Calibri"/>
              <w:sz w:val="20"/>
              <w:lang w:val="es-MX"/>
            </w:rPr>
            <w:t>2022</w:t>
          </w:r>
          <w:r w:rsidR="00985EE5">
            <w:rPr>
              <w:rFonts w:ascii="Calibri" w:hAnsi="Calibri" w:cs="Calibri"/>
              <w:sz w:val="20"/>
              <w:lang w:val="es-MX"/>
            </w:rPr>
            <w:t>&gt;</w:t>
          </w:r>
        </w:p>
      </w:tc>
    </w:tr>
    <w:tr w:rsidR="00983252" w14:paraId="6D816CCB" w14:textId="77777777" w:rsidTr="00983252">
      <w:tc>
        <w:tcPr>
          <w:tcW w:w="5353" w:type="dxa"/>
        </w:tcPr>
        <w:p w14:paraId="1B468A1D" w14:textId="037B2CD4" w:rsidR="00983252" w:rsidRDefault="00F77630">
          <w:pPr>
            <w:rPr>
              <w:rFonts w:ascii="Calibri" w:hAnsi="Calibri" w:cs="Calibri"/>
              <w:sz w:val="20"/>
              <w:lang w:val="es-MX"/>
            </w:rPr>
          </w:pPr>
          <w:r>
            <w:rPr>
              <w:rFonts w:ascii="Calibri" w:hAnsi="Calibri" w:cs="Calibri"/>
              <w:sz w:val="20"/>
              <w:lang w:val="es-MX"/>
            </w:rPr>
            <w:t>Modificado por:</w:t>
          </w:r>
        </w:p>
      </w:tc>
      <w:tc>
        <w:tcPr>
          <w:tcW w:w="3395" w:type="dxa"/>
        </w:tcPr>
        <w:p w14:paraId="7C2D361A" w14:textId="02395C85" w:rsidR="00983252" w:rsidRDefault="00F77630">
          <w:pPr>
            <w:rPr>
              <w:rFonts w:ascii="Calibri" w:hAnsi="Calibri" w:cs="Calibri"/>
              <w:sz w:val="20"/>
              <w:lang w:val="es-MX"/>
            </w:rPr>
          </w:pPr>
          <w:r>
            <w:rPr>
              <w:rFonts w:ascii="Calibri" w:hAnsi="Calibri" w:cs="Calibri"/>
              <w:sz w:val="20"/>
              <w:lang w:val="es-MX"/>
            </w:rPr>
            <w:t>Ultima modificación:</w:t>
          </w:r>
        </w:p>
      </w:tc>
    </w:tr>
  </w:tbl>
  <w:p w14:paraId="384669BC" w14:textId="77777777" w:rsidR="00985EE5" w:rsidRDefault="00985EE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12754C04"/>
    <w:multiLevelType w:val="hybridMultilevel"/>
    <w:tmpl w:val="0712C0C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762C19"/>
    <w:multiLevelType w:val="hybridMultilevel"/>
    <w:tmpl w:val="0D46A264"/>
    <w:lvl w:ilvl="0" w:tplc="F8E89A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CC2AE4"/>
    <w:multiLevelType w:val="hybridMultilevel"/>
    <w:tmpl w:val="82A44B3E"/>
    <w:lvl w:ilvl="0" w:tplc="217E2B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8B24D4"/>
    <w:multiLevelType w:val="hybridMultilevel"/>
    <w:tmpl w:val="1786F29C"/>
    <w:lvl w:ilvl="0" w:tplc="92344A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8D7694"/>
    <w:multiLevelType w:val="hybridMultilevel"/>
    <w:tmpl w:val="9F4A8630"/>
    <w:lvl w:ilvl="0" w:tplc="180CC4D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B934CD"/>
    <w:multiLevelType w:val="hybridMultilevel"/>
    <w:tmpl w:val="8E0E47EC"/>
    <w:lvl w:ilvl="0" w:tplc="64E872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325E0C38"/>
    <w:multiLevelType w:val="hybridMultilevel"/>
    <w:tmpl w:val="20EC7A96"/>
    <w:lvl w:ilvl="0" w:tplc="7506E3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DC24AF"/>
    <w:multiLevelType w:val="hybridMultilevel"/>
    <w:tmpl w:val="ECC276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3AEE0289"/>
    <w:multiLevelType w:val="hybridMultilevel"/>
    <w:tmpl w:val="C11865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3F2C00"/>
    <w:multiLevelType w:val="hybridMultilevel"/>
    <w:tmpl w:val="40FEA412"/>
    <w:lvl w:ilvl="0" w:tplc="FFFFFFFF">
      <w:start w:val="1"/>
      <w:numFmt w:val="decimal"/>
      <w:lvlText w:val="%1."/>
      <w:lvlJc w:val="left"/>
      <w:pPr>
        <w:tabs>
          <w:tab w:val="num" w:pos="1095"/>
        </w:tabs>
        <w:ind w:left="1095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815"/>
        </w:tabs>
        <w:ind w:left="1815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35"/>
        </w:tabs>
        <w:ind w:left="2535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55"/>
        </w:tabs>
        <w:ind w:left="3255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75"/>
        </w:tabs>
        <w:ind w:left="3975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95"/>
        </w:tabs>
        <w:ind w:left="4695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15"/>
        </w:tabs>
        <w:ind w:left="5415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35"/>
        </w:tabs>
        <w:ind w:left="6135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55"/>
        </w:tabs>
        <w:ind w:left="6855" w:hanging="180"/>
      </w:pPr>
    </w:lvl>
  </w:abstractNum>
  <w:abstractNum w:abstractNumId="16" w15:restartNumberingAfterBreak="0">
    <w:nsid w:val="3ECC6635"/>
    <w:multiLevelType w:val="hybridMultilevel"/>
    <w:tmpl w:val="F720333A"/>
    <w:lvl w:ilvl="0" w:tplc="34226D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90076C"/>
    <w:multiLevelType w:val="hybridMultilevel"/>
    <w:tmpl w:val="B5865F1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BD37CDA"/>
    <w:multiLevelType w:val="hybridMultilevel"/>
    <w:tmpl w:val="30F2F95E"/>
    <w:lvl w:ilvl="0" w:tplc="0409000F">
      <w:start w:val="1"/>
      <w:numFmt w:val="decimal"/>
      <w:lvlText w:val="%1."/>
      <w:lvlJc w:val="left"/>
      <w:pPr>
        <w:tabs>
          <w:tab w:val="num" w:pos="1026"/>
        </w:tabs>
        <w:ind w:left="102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46"/>
        </w:tabs>
        <w:ind w:left="174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6"/>
        </w:tabs>
        <w:ind w:left="246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6"/>
        </w:tabs>
        <w:ind w:left="318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6"/>
        </w:tabs>
        <w:ind w:left="390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6"/>
        </w:tabs>
        <w:ind w:left="462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6"/>
        </w:tabs>
        <w:ind w:left="534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6"/>
        </w:tabs>
        <w:ind w:left="606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6"/>
        </w:tabs>
        <w:ind w:left="6786" w:hanging="180"/>
      </w:pPr>
    </w:lvl>
  </w:abstractNum>
  <w:abstractNum w:abstractNumId="19" w15:restartNumberingAfterBreak="0">
    <w:nsid w:val="662023EC"/>
    <w:multiLevelType w:val="hybridMultilevel"/>
    <w:tmpl w:val="F800C84C"/>
    <w:lvl w:ilvl="0" w:tplc="0B2CF3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7989601">
    <w:abstractNumId w:val="0"/>
  </w:num>
  <w:num w:numId="2" w16cid:durableId="1366322774">
    <w:abstractNumId w:val="0"/>
  </w:num>
  <w:num w:numId="3" w16cid:durableId="2052461174">
    <w:abstractNumId w:val="3"/>
  </w:num>
  <w:num w:numId="4" w16cid:durableId="146671665">
    <w:abstractNumId w:val="2"/>
  </w:num>
  <w:num w:numId="5" w16cid:durableId="2078355340">
    <w:abstractNumId w:val="18"/>
  </w:num>
  <w:num w:numId="6" w16cid:durableId="92172803">
    <w:abstractNumId w:val="10"/>
  </w:num>
  <w:num w:numId="7" w16cid:durableId="282271936">
    <w:abstractNumId w:val="13"/>
  </w:num>
  <w:num w:numId="8" w16cid:durableId="346489576">
    <w:abstractNumId w:val="1"/>
  </w:num>
  <w:num w:numId="9" w16cid:durableId="1961908568">
    <w:abstractNumId w:val="4"/>
  </w:num>
  <w:num w:numId="10" w16cid:durableId="307830948">
    <w:abstractNumId w:val="15"/>
  </w:num>
  <w:num w:numId="11" w16cid:durableId="1445274736">
    <w:abstractNumId w:val="12"/>
  </w:num>
  <w:num w:numId="12" w16cid:durableId="1122456070">
    <w:abstractNumId w:val="17"/>
  </w:num>
  <w:num w:numId="13" w16cid:durableId="1009215591">
    <w:abstractNumId w:val="8"/>
  </w:num>
  <w:num w:numId="14" w16cid:durableId="1106732687">
    <w:abstractNumId w:val="14"/>
  </w:num>
  <w:num w:numId="15" w16cid:durableId="95713121">
    <w:abstractNumId w:val="19"/>
  </w:num>
  <w:num w:numId="16" w16cid:durableId="852257922">
    <w:abstractNumId w:val="5"/>
  </w:num>
  <w:num w:numId="17" w16cid:durableId="269432529">
    <w:abstractNumId w:val="11"/>
  </w:num>
  <w:num w:numId="18" w16cid:durableId="850798736">
    <w:abstractNumId w:val="7"/>
  </w:num>
  <w:num w:numId="19" w16cid:durableId="787772040">
    <w:abstractNumId w:val="16"/>
  </w:num>
  <w:num w:numId="20" w16cid:durableId="1792628398">
    <w:abstractNumId w:val="6"/>
  </w:num>
  <w:num w:numId="21" w16cid:durableId="11376443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374F"/>
    <w:rsid w:val="00007510"/>
    <w:rsid w:val="0003655D"/>
    <w:rsid w:val="0005497B"/>
    <w:rsid w:val="000A76AF"/>
    <w:rsid w:val="000E5836"/>
    <w:rsid w:val="00115045"/>
    <w:rsid w:val="0013034C"/>
    <w:rsid w:val="001751A2"/>
    <w:rsid w:val="00195D4A"/>
    <w:rsid w:val="002232B8"/>
    <w:rsid w:val="00223857"/>
    <w:rsid w:val="00267644"/>
    <w:rsid w:val="00286ED3"/>
    <w:rsid w:val="00294103"/>
    <w:rsid w:val="002E421D"/>
    <w:rsid w:val="002F2E82"/>
    <w:rsid w:val="003748C4"/>
    <w:rsid w:val="00397B52"/>
    <w:rsid w:val="003A24FD"/>
    <w:rsid w:val="0040380B"/>
    <w:rsid w:val="0043107A"/>
    <w:rsid w:val="00446725"/>
    <w:rsid w:val="004542E5"/>
    <w:rsid w:val="004666E7"/>
    <w:rsid w:val="004956C3"/>
    <w:rsid w:val="005158C8"/>
    <w:rsid w:val="00521957"/>
    <w:rsid w:val="0052374F"/>
    <w:rsid w:val="00535183"/>
    <w:rsid w:val="00561FBB"/>
    <w:rsid w:val="005C5466"/>
    <w:rsid w:val="005F089C"/>
    <w:rsid w:val="005F7A35"/>
    <w:rsid w:val="00613604"/>
    <w:rsid w:val="00646301"/>
    <w:rsid w:val="006B0D38"/>
    <w:rsid w:val="006C4265"/>
    <w:rsid w:val="006F60B2"/>
    <w:rsid w:val="00705AB8"/>
    <w:rsid w:val="00790D4A"/>
    <w:rsid w:val="008866E4"/>
    <w:rsid w:val="008A77F1"/>
    <w:rsid w:val="008C1494"/>
    <w:rsid w:val="008C5200"/>
    <w:rsid w:val="0093131D"/>
    <w:rsid w:val="00942ADD"/>
    <w:rsid w:val="00983252"/>
    <w:rsid w:val="00985EE5"/>
    <w:rsid w:val="009D293A"/>
    <w:rsid w:val="009E71A5"/>
    <w:rsid w:val="00A500DD"/>
    <w:rsid w:val="00A567EC"/>
    <w:rsid w:val="00A74BDE"/>
    <w:rsid w:val="00A75EB1"/>
    <w:rsid w:val="00AE705E"/>
    <w:rsid w:val="00B05855"/>
    <w:rsid w:val="00B20D4E"/>
    <w:rsid w:val="00BE5C2F"/>
    <w:rsid w:val="00C0004B"/>
    <w:rsid w:val="00C32DA0"/>
    <w:rsid w:val="00C362C5"/>
    <w:rsid w:val="00C51B42"/>
    <w:rsid w:val="00C71E0A"/>
    <w:rsid w:val="00CA1D31"/>
    <w:rsid w:val="00CD65CE"/>
    <w:rsid w:val="00CF2AE0"/>
    <w:rsid w:val="00CF5C04"/>
    <w:rsid w:val="00D815A7"/>
    <w:rsid w:val="00D834B5"/>
    <w:rsid w:val="00D85F72"/>
    <w:rsid w:val="00D9213C"/>
    <w:rsid w:val="00D929F0"/>
    <w:rsid w:val="00D95D18"/>
    <w:rsid w:val="00DC4DC0"/>
    <w:rsid w:val="00DC6CC5"/>
    <w:rsid w:val="00DD175D"/>
    <w:rsid w:val="00DD535E"/>
    <w:rsid w:val="00E00990"/>
    <w:rsid w:val="00E54364"/>
    <w:rsid w:val="00E8196F"/>
    <w:rsid w:val="00E91156"/>
    <w:rsid w:val="00E96106"/>
    <w:rsid w:val="00EA4F46"/>
    <w:rsid w:val="00EC09A7"/>
    <w:rsid w:val="00F140AE"/>
    <w:rsid w:val="00F50467"/>
    <w:rsid w:val="00F77630"/>
    <w:rsid w:val="00FC082B"/>
    <w:rsid w:val="00FD7096"/>
    <w:rsid w:val="00FF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C998DB"/>
  <w15:chartTrackingRefBased/>
  <w15:docId w15:val="{C685E675-DCFB-4985-B01D-3F5848A44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3107A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link w:val="TextoindependienteC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character" w:customStyle="1" w:styleId="Ttulo2Car">
    <w:name w:val="Título 2 Car"/>
    <w:link w:val="Ttulo2"/>
    <w:rsid w:val="00007510"/>
    <w:rPr>
      <w:rFonts w:ascii="Arial" w:hAnsi="Arial"/>
      <w:b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ev\OneDrive%20-%20Universidad%20Aut&#243;noma%20de%20Aguascalientes\01%20-%20ACTIVIDAD%20DOCENTE\2022\ING.%20DE%20REQUERIMIENTOS\EJERCICIOS%20UML\Plantillas%20OpenUP\USE%20CASE\uc_specification_tp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49</TotalTime>
  <Pages>1</Pages>
  <Words>468</Words>
  <Characters>2575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Carlos Argelio Arevalo Mercado</dc:creator>
  <cp:keywords/>
  <dc:description/>
  <cp:lastModifiedBy>CARLOS ARGELIO AREVALO MERCADO</cp:lastModifiedBy>
  <cp:revision>15</cp:revision>
  <cp:lastPrinted>1900-01-01T06:00:00Z</cp:lastPrinted>
  <dcterms:created xsi:type="dcterms:W3CDTF">2023-03-27T15:48:00Z</dcterms:created>
  <dcterms:modified xsi:type="dcterms:W3CDTF">2023-03-29T19:58:00Z</dcterms:modified>
</cp:coreProperties>
</file>