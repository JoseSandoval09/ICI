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985" w14:textId="718E372B" w:rsidR="008866E4" w:rsidRDefault="00392779" w:rsidP="00392779">
      <w:pPr>
        <w:pStyle w:val="Ttulo"/>
        <w:rPr>
          <w:lang w:val="es-MX"/>
        </w:rPr>
      </w:pPr>
      <w:bookmarkStart w:id="0" w:name="_Hlk131924252"/>
      <w:r>
        <w:rPr>
          <w:lang w:val="es-MX"/>
        </w:rPr>
        <w:t>Reservación de vuelos</w:t>
      </w:r>
      <w:r w:rsidR="00E96106" w:rsidRPr="00F140AE">
        <w:rPr>
          <w:lang w:val="es-MX"/>
        </w:rPr>
        <w:br/>
      </w:r>
      <w:r w:rsidR="00446725" w:rsidRPr="00F140AE">
        <w:rPr>
          <w:lang w:val="es-MX"/>
        </w:rPr>
        <w:t xml:space="preserve">Caso de </w:t>
      </w:r>
      <w:r w:rsidR="00D95D18" w:rsidRPr="00F140AE">
        <w:rPr>
          <w:lang w:val="es-MX"/>
        </w:rPr>
        <w:t>Uso</w:t>
      </w:r>
      <w:r w:rsidR="00E96106" w:rsidRPr="00F140AE">
        <w:rPr>
          <w:lang w:val="es-MX"/>
        </w:rPr>
        <w:t>:</w:t>
      </w:r>
      <w:r>
        <w:rPr>
          <w:lang w:val="es-MX"/>
        </w:rPr>
        <w:t xml:space="preserve"> Consultar horarios</w:t>
      </w:r>
    </w:p>
    <w:p w14:paraId="584E2497" w14:textId="77777777" w:rsidR="002E421D" w:rsidRPr="00F140AE" w:rsidRDefault="002E421D" w:rsidP="002E421D">
      <w:pPr>
        <w:pStyle w:val="Ttulo"/>
        <w:jc w:val="left"/>
        <w:rPr>
          <w:lang w:val="es-MX"/>
        </w:rPr>
      </w:pPr>
    </w:p>
    <w:p w14:paraId="20E8DDBA" w14:textId="6164134E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</w:t>
      </w:r>
      <w:r w:rsidR="00C71E0A">
        <w:rPr>
          <w:rFonts w:cs="Arial"/>
          <w:lang w:val="es-MX"/>
        </w:rPr>
        <w:t xml:space="preserve"> del caso de uso</w:t>
      </w:r>
    </w:p>
    <w:p w14:paraId="01F02660" w14:textId="36A4BB3C" w:rsidR="00FD7096" w:rsidRPr="00392779" w:rsidRDefault="00392779" w:rsidP="00392779">
      <w:pPr>
        <w:ind w:left="720"/>
        <w:rPr>
          <w:rFonts w:ascii="Courier New" w:hAnsi="Courier New" w:cs="Courier New"/>
          <w:lang w:val="es-MX"/>
        </w:rPr>
      </w:pPr>
      <w:r w:rsidRPr="00392779">
        <w:rPr>
          <w:rFonts w:ascii="Courier New" w:hAnsi="Courier New" w:cs="Courier New"/>
          <w:lang w:val="es-MX"/>
        </w:rPr>
        <w:t>La consulta por horarios muestra los horarios de las diferentes aerolíneas que dan servicio entre dos ciudades</w:t>
      </w:r>
      <w:r>
        <w:rPr>
          <w:rFonts w:ascii="Courier New" w:hAnsi="Courier New" w:cs="Courier New"/>
          <w:lang w:val="es-MX"/>
        </w:rPr>
        <w:t>.</w:t>
      </w:r>
    </w:p>
    <w:p w14:paraId="2842947E" w14:textId="3DC18977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 de los actores</w:t>
      </w:r>
    </w:p>
    <w:p w14:paraId="1D476D08" w14:textId="20E3675D" w:rsidR="00E96106" w:rsidRPr="00392779" w:rsidRDefault="00392779" w:rsidP="00392779">
      <w:pPr>
        <w:pStyle w:val="Ttulo2"/>
        <w:tabs>
          <w:tab w:val="clear" w:pos="576"/>
          <w:tab w:val="num" w:pos="709"/>
        </w:tabs>
        <w:ind w:left="851" w:hanging="567"/>
        <w:rPr>
          <w:rFonts w:ascii="Courier New" w:hAnsi="Courier New" w:cs="Courier New"/>
          <w:lang w:val="es-MX"/>
        </w:rPr>
      </w:pPr>
      <w:r w:rsidRPr="00392779">
        <w:rPr>
          <w:rFonts w:ascii="Courier New" w:hAnsi="Courier New" w:cs="Courier New"/>
          <w:lang w:val="es-MX"/>
        </w:rPr>
        <w:t>Usuario</w:t>
      </w:r>
      <w:r w:rsidR="005C5466" w:rsidRPr="00392779">
        <w:rPr>
          <w:rFonts w:ascii="Courier New" w:hAnsi="Courier New" w:cs="Courier New"/>
          <w:lang w:val="es-MX"/>
        </w:rPr>
        <w:t>:</w:t>
      </w:r>
      <w:r>
        <w:rPr>
          <w:rFonts w:ascii="Courier New" w:hAnsi="Courier New" w:cs="Courier New"/>
          <w:b w:val="0"/>
          <w:bCs/>
          <w:lang w:val="es-MX"/>
        </w:rPr>
        <w:t xml:space="preserve"> Rol que </w:t>
      </w:r>
      <w:r w:rsidR="00726B54">
        <w:rPr>
          <w:rFonts w:ascii="Courier New" w:hAnsi="Courier New" w:cs="Courier New"/>
          <w:b w:val="0"/>
          <w:bCs/>
          <w:lang w:val="es-MX"/>
        </w:rPr>
        <w:t>interactúa</w:t>
      </w:r>
      <w:r>
        <w:rPr>
          <w:rFonts w:ascii="Courier New" w:hAnsi="Courier New" w:cs="Courier New"/>
          <w:b w:val="0"/>
          <w:bCs/>
          <w:lang w:val="es-MX"/>
        </w:rPr>
        <w:t xml:space="preserve"> con el sistema para consultar </w:t>
      </w:r>
      <w:r w:rsidR="00351452">
        <w:rPr>
          <w:rFonts w:ascii="Courier New" w:hAnsi="Courier New" w:cs="Courier New"/>
          <w:b w:val="0"/>
          <w:bCs/>
          <w:lang w:val="es-MX"/>
        </w:rPr>
        <w:t xml:space="preserve">vuelos por </w:t>
      </w:r>
      <w:r>
        <w:rPr>
          <w:rFonts w:ascii="Courier New" w:hAnsi="Courier New" w:cs="Courier New"/>
          <w:b w:val="0"/>
          <w:bCs/>
          <w:lang w:val="es-MX"/>
        </w:rPr>
        <w:t>horarios.</w:t>
      </w:r>
    </w:p>
    <w:p w14:paraId="7ED1D4F8" w14:textId="4186CB7F" w:rsidR="00392779" w:rsidRDefault="00D95D18" w:rsidP="00392779">
      <w:pPr>
        <w:pStyle w:val="Ttulo1"/>
        <w:rPr>
          <w:rFonts w:cs="Arial"/>
          <w:lang w:val="es-MX"/>
        </w:rPr>
      </w:pPr>
      <w:proofErr w:type="spellStart"/>
      <w:r w:rsidRPr="00F140AE">
        <w:rPr>
          <w:rFonts w:cs="Arial"/>
          <w:lang w:val="es-MX"/>
        </w:rPr>
        <w:t>Pre-condiciones</w:t>
      </w:r>
      <w:proofErr w:type="spellEnd"/>
    </w:p>
    <w:p w14:paraId="68C5842C" w14:textId="61D707E9" w:rsidR="00392779" w:rsidRPr="00392779" w:rsidRDefault="00392779" w:rsidP="00392779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r w:rsidRPr="00392779">
        <w:rPr>
          <w:rFonts w:ascii="Courier New" w:hAnsi="Courier New" w:cs="Courier New"/>
          <w:lang w:val="es-MX"/>
        </w:rPr>
        <w:t>El usuario debe haber accedido correctamente con sus credenciales de usuario previamente creadas</w:t>
      </w:r>
      <w:r w:rsidR="00726B54">
        <w:rPr>
          <w:rFonts w:ascii="Courier New" w:hAnsi="Courier New" w:cs="Courier New"/>
          <w:lang w:val="es-MX"/>
        </w:rPr>
        <w:t>.</w:t>
      </w:r>
    </w:p>
    <w:p w14:paraId="1CBEAF62" w14:textId="29A214D6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 básico de eventos</w:t>
      </w:r>
    </w:p>
    <w:p w14:paraId="1883C8E9" w14:textId="006F50D8" w:rsidR="00397B52" w:rsidRPr="00726B54" w:rsidRDefault="00392779" w:rsidP="00392779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>Usuario selecciona opción de consulta de vuelos por horario.</w:t>
      </w:r>
    </w:p>
    <w:p w14:paraId="5F474133" w14:textId="67A83590" w:rsidR="00392779" w:rsidRPr="00726B54" w:rsidRDefault="00392779" w:rsidP="00392779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>El usuario selecciona el horario deseado, aerolínea deseada, ciudad de origen y ciudad destino.</w:t>
      </w:r>
    </w:p>
    <w:p w14:paraId="7559F156" w14:textId="26C9FEA9" w:rsidR="00392779" w:rsidRPr="00726B54" w:rsidRDefault="00392779" w:rsidP="00392779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bookmarkStart w:id="1" w:name="_Hlk131879822"/>
      <w:bookmarkStart w:id="2" w:name="_Hlk131879790"/>
      <w:r w:rsidRPr="00726B54">
        <w:rPr>
          <w:rFonts w:ascii="Courier New" w:hAnsi="Courier New" w:cs="Courier New"/>
          <w:lang w:val="es-MX"/>
        </w:rPr>
        <w:t>Si usuario selecciona un vuelo para reservar, entonces &lt;&lt;</w:t>
      </w:r>
      <w:proofErr w:type="spellStart"/>
      <w:r w:rsidRPr="00726B54">
        <w:rPr>
          <w:rFonts w:ascii="Courier New" w:hAnsi="Courier New" w:cs="Courier New"/>
          <w:lang w:val="es-MX"/>
        </w:rPr>
        <w:t>extend</w:t>
      </w:r>
      <w:proofErr w:type="spellEnd"/>
      <w:r w:rsidRPr="00726B54">
        <w:rPr>
          <w:rFonts w:ascii="Courier New" w:hAnsi="Courier New" w:cs="Courier New"/>
          <w:lang w:val="es-MX"/>
        </w:rPr>
        <w:t>&gt;&gt; caso de uso reservar boletos</w:t>
      </w:r>
      <w:bookmarkEnd w:id="1"/>
      <w:r w:rsidRPr="00726B54">
        <w:rPr>
          <w:rFonts w:ascii="Courier New" w:hAnsi="Courier New" w:cs="Courier New"/>
          <w:lang w:val="es-MX"/>
        </w:rPr>
        <w:t>.</w:t>
      </w:r>
    </w:p>
    <w:p w14:paraId="3764F1A1" w14:textId="7958EF8A" w:rsidR="00392779" w:rsidRPr="00726B54" w:rsidRDefault="00392779" w:rsidP="00392779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bookmarkStart w:id="3" w:name="_Hlk131879835"/>
      <w:r w:rsidRPr="00726B54">
        <w:rPr>
          <w:rFonts w:ascii="Courier New" w:hAnsi="Courier New" w:cs="Courier New"/>
          <w:lang w:val="es-MX"/>
        </w:rPr>
        <w:t>Si usuario selecciona un vuelo para comprarlo, entonces &lt;&lt;</w:t>
      </w:r>
      <w:proofErr w:type="spellStart"/>
      <w:r w:rsidRPr="00726B54">
        <w:rPr>
          <w:rFonts w:ascii="Courier New" w:hAnsi="Courier New" w:cs="Courier New"/>
          <w:lang w:val="es-MX"/>
        </w:rPr>
        <w:t>extend</w:t>
      </w:r>
      <w:proofErr w:type="spellEnd"/>
      <w:r w:rsidRPr="00726B54">
        <w:rPr>
          <w:rFonts w:ascii="Courier New" w:hAnsi="Courier New" w:cs="Courier New"/>
          <w:lang w:val="es-MX"/>
        </w:rPr>
        <w:t>&gt;&gt; caso de uso comprar boletos</w:t>
      </w:r>
      <w:bookmarkEnd w:id="3"/>
      <w:r w:rsidRPr="00726B54">
        <w:rPr>
          <w:rFonts w:ascii="Courier New" w:hAnsi="Courier New" w:cs="Courier New"/>
          <w:lang w:val="es-MX"/>
        </w:rPr>
        <w:t>.</w:t>
      </w:r>
    </w:p>
    <w:bookmarkEnd w:id="2"/>
    <w:p w14:paraId="45A43053" w14:textId="29582F9C" w:rsidR="00E96106" w:rsidRPr="00F140AE" w:rsidRDefault="00D95D18" w:rsidP="000E5836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Flujos alternativos</w:t>
      </w:r>
    </w:p>
    <w:p w14:paraId="451EBBEE" w14:textId="4C488F80" w:rsidR="00A75EB1" w:rsidRPr="00726B54" w:rsidRDefault="00351452" w:rsidP="00392779">
      <w:pPr>
        <w:pStyle w:val="Ttulo2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B</w:t>
      </w:r>
      <w:r w:rsidRPr="00726B54">
        <w:rPr>
          <w:rFonts w:ascii="Courier New" w:hAnsi="Courier New" w:cs="Courier New"/>
          <w:lang w:val="es-MX"/>
        </w:rPr>
        <w:t>úsqueda</w:t>
      </w:r>
      <w:r w:rsidR="00392779" w:rsidRPr="00726B54">
        <w:rPr>
          <w:rFonts w:ascii="Courier New" w:hAnsi="Courier New" w:cs="Courier New"/>
          <w:lang w:val="es-MX"/>
        </w:rPr>
        <w:t xml:space="preserve"> cancelada</w:t>
      </w:r>
    </w:p>
    <w:p w14:paraId="54E6BE1D" w14:textId="337381E9" w:rsidR="00392779" w:rsidRPr="00726B54" w:rsidRDefault="00392779" w:rsidP="00392779">
      <w:pPr>
        <w:numPr>
          <w:ilvl w:val="0"/>
          <w:numId w:val="17"/>
        </w:numPr>
        <w:rPr>
          <w:rFonts w:ascii="Courier New" w:hAnsi="Courier New" w:cs="Courier New"/>
          <w:lang w:val="es-MX"/>
        </w:rPr>
      </w:pPr>
      <w:bookmarkStart w:id="4" w:name="_Hlk131881168"/>
      <w:r w:rsidRPr="00726B54">
        <w:rPr>
          <w:rFonts w:ascii="Courier New" w:hAnsi="Courier New" w:cs="Courier New"/>
          <w:lang w:val="es-MX"/>
        </w:rPr>
        <w:t>El usuario cancela la consulta de vuelos</w:t>
      </w:r>
      <w:r w:rsidR="00726B54" w:rsidRPr="00726B54">
        <w:rPr>
          <w:rFonts w:ascii="Courier New" w:hAnsi="Courier New" w:cs="Courier New"/>
          <w:lang w:val="es-MX"/>
        </w:rPr>
        <w:t xml:space="preserve"> por horarios</w:t>
      </w:r>
      <w:r w:rsidRPr="00726B54">
        <w:rPr>
          <w:rFonts w:ascii="Courier New" w:hAnsi="Courier New" w:cs="Courier New"/>
          <w:lang w:val="es-MX"/>
        </w:rPr>
        <w:t>.</w:t>
      </w:r>
    </w:p>
    <w:p w14:paraId="0BC3A12F" w14:textId="6CFDDB68" w:rsidR="00392779" w:rsidRPr="00726B54" w:rsidRDefault="00392779" w:rsidP="00392779">
      <w:pPr>
        <w:numPr>
          <w:ilvl w:val="0"/>
          <w:numId w:val="17"/>
        </w:numPr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>El sistema regresa al usuario a</w:t>
      </w:r>
      <w:r w:rsidR="00726B54" w:rsidRPr="00726B54">
        <w:rPr>
          <w:rFonts w:ascii="Courier New" w:hAnsi="Courier New" w:cs="Courier New"/>
          <w:lang w:val="es-MX"/>
        </w:rPr>
        <w:t xml:space="preserve"> la pantalla principal.</w:t>
      </w:r>
    </w:p>
    <w:p w14:paraId="55EE5399" w14:textId="5E9DF647" w:rsidR="00726B54" w:rsidRPr="00726B54" w:rsidRDefault="00726B54" w:rsidP="00392779">
      <w:pPr>
        <w:numPr>
          <w:ilvl w:val="0"/>
          <w:numId w:val="17"/>
        </w:numPr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>El caso de uso termina.</w:t>
      </w:r>
    </w:p>
    <w:bookmarkEnd w:id="4"/>
    <w:p w14:paraId="11E2B7AF" w14:textId="2CBB4947" w:rsidR="00E96106" w:rsidRPr="00F140AE" w:rsidRDefault="00E96106" w:rsidP="000E5836">
      <w:pPr>
        <w:pStyle w:val="Ttulo1"/>
        <w:rPr>
          <w:rFonts w:cs="Arial"/>
          <w:lang w:val="es-MX"/>
        </w:rPr>
      </w:pPr>
      <w:proofErr w:type="spellStart"/>
      <w:proofErr w:type="gramStart"/>
      <w:r w:rsidRPr="00F140AE">
        <w:rPr>
          <w:rFonts w:cs="Arial"/>
          <w:lang w:val="es-MX"/>
        </w:rPr>
        <w:t>Post-condi</w:t>
      </w:r>
      <w:r w:rsidR="00FF7D7C" w:rsidRPr="00F140AE">
        <w:rPr>
          <w:rFonts w:cs="Arial"/>
          <w:lang w:val="es-MX"/>
        </w:rPr>
        <w:t>ciones</w:t>
      </w:r>
      <w:proofErr w:type="spellEnd"/>
      <w:proofErr w:type="gramEnd"/>
    </w:p>
    <w:p w14:paraId="41AD68A6" w14:textId="78ECD688" w:rsidR="00E96106" w:rsidRPr="00726B54" w:rsidRDefault="00726B54" w:rsidP="000E5836">
      <w:pPr>
        <w:pStyle w:val="Ttulo2"/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>Flujo básico:</w:t>
      </w:r>
    </w:p>
    <w:p w14:paraId="2A74FEAE" w14:textId="1209D157" w:rsidR="00726B54" w:rsidRPr="00726B54" w:rsidRDefault="00726B54" w:rsidP="00726B54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bookmarkStart w:id="5" w:name="_Hlk131880541"/>
      <w:r w:rsidRPr="00726B54">
        <w:rPr>
          <w:rFonts w:ascii="Courier New" w:hAnsi="Courier New" w:cs="Courier New"/>
          <w:lang w:val="es-MX"/>
        </w:rPr>
        <w:t>El sistema entra a un caso de uso extendido para reservar boletos en horario seleccionado, o</w:t>
      </w:r>
    </w:p>
    <w:p w14:paraId="1C06E9FC" w14:textId="311A4E47" w:rsidR="00726B54" w:rsidRPr="00726B54" w:rsidRDefault="00726B54" w:rsidP="00726B54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>El sistema entra a un caso de uso extendido para comprar boletos en horario seleccionado.</w:t>
      </w:r>
    </w:p>
    <w:bookmarkEnd w:id="5"/>
    <w:p w14:paraId="006F4B9C" w14:textId="7FBD7705" w:rsidR="0043107A" w:rsidRPr="00726B54" w:rsidRDefault="00726B54" w:rsidP="00726B54">
      <w:pPr>
        <w:pStyle w:val="Ttulo2"/>
        <w:numPr>
          <w:ilvl w:val="1"/>
          <w:numId w:val="1"/>
        </w:numPr>
        <w:ind w:left="720" w:hanging="720"/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>Flujo alternativo</w:t>
      </w:r>
    </w:p>
    <w:p w14:paraId="60C70914" w14:textId="00CECFFD" w:rsidR="008A77F1" w:rsidRPr="006B5FBA" w:rsidRDefault="00726B54" w:rsidP="006B5FBA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bookmarkStart w:id="6" w:name="_Hlk131880597"/>
      <w:r w:rsidRPr="00726B54">
        <w:rPr>
          <w:rFonts w:ascii="Courier New" w:hAnsi="Courier New" w:cs="Courier New"/>
          <w:lang w:val="es-MX"/>
        </w:rPr>
        <w:t xml:space="preserve">El usuario cancela la consulta de vuelos por horarios y el sistema regresa a la </w:t>
      </w:r>
      <w:r w:rsidRPr="00351452">
        <w:rPr>
          <w:rFonts w:ascii="Courier New" w:hAnsi="Courier New" w:cs="Courier New"/>
          <w:lang w:val="es-MX"/>
        </w:rPr>
        <w:t>pantalla</w:t>
      </w:r>
      <w:r w:rsidRPr="00726B54">
        <w:rPr>
          <w:rFonts w:ascii="Courier New" w:hAnsi="Courier New" w:cs="Courier New"/>
          <w:lang w:val="es-MX"/>
        </w:rPr>
        <w:t xml:space="preserve"> principal. </w:t>
      </w:r>
      <w:bookmarkEnd w:id="6"/>
    </w:p>
    <w:bookmarkEnd w:id="0"/>
    <w:p w14:paraId="41B32735" w14:textId="57A163D8" w:rsidR="00E96106" w:rsidRDefault="00E96106" w:rsidP="00726B54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MX"/>
        </w:rPr>
      </w:pPr>
    </w:p>
    <w:p w14:paraId="78EA3743" w14:textId="77777777" w:rsidR="008866E4" w:rsidRPr="00F140AE" w:rsidRDefault="008866E4">
      <w:pPr>
        <w:rPr>
          <w:rFonts w:ascii="Arial" w:hAnsi="Arial" w:cs="Arial"/>
          <w:lang w:val="es-MX"/>
        </w:rPr>
      </w:pPr>
    </w:p>
    <w:sectPr w:rsidR="008866E4" w:rsidRPr="00F140A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CB22" w14:textId="77777777" w:rsidR="00236ABD" w:rsidRDefault="00236ABD">
      <w:r>
        <w:separator/>
      </w:r>
    </w:p>
  </w:endnote>
  <w:endnote w:type="continuationSeparator" w:id="0">
    <w:p w14:paraId="17349CB3" w14:textId="77777777" w:rsidR="00236ABD" w:rsidRDefault="0023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56B528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B46BA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4F908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052773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ED4A3A3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7D98" w14:textId="77777777" w:rsidR="00236ABD" w:rsidRDefault="00236ABD">
      <w:r>
        <w:separator/>
      </w:r>
    </w:p>
  </w:footnote>
  <w:footnote w:type="continuationSeparator" w:id="0">
    <w:p w14:paraId="7E1FED0E" w14:textId="77777777" w:rsidR="00236ABD" w:rsidRDefault="00236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53"/>
      <w:gridCol w:w="3395"/>
    </w:tblGrid>
    <w:tr w:rsidR="00985EE5" w14:paraId="587FA7AF" w14:textId="77777777" w:rsidTr="00983252">
      <w:tc>
        <w:tcPr>
          <w:tcW w:w="5353" w:type="dxa"/>
        </w:tcPr>
        <w:p w14:paraId="748130ED" w14:textId="4059831B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Sistema:</w:t>
          </w:r>
          <w:r w:rsidR="00392779">
            <w:rPr>
              <w:rFonts w:ascii="Calibri" w:hAnsi="Calibri" w:cs="Calibri"/>
              <w:sz w:val="20"/>
              <w:lang w:val="es-MX"/>
            </w:rPr>
            <w:t xml:space="preserve"> Reservación de vuelos</w:t>
          </w:r>
        </w:p>
      </w:tc>
      <w:tc>
        <w:tcPr>
          <w:tcW w:w="3395" w:type="dxa"/>
        </w:tcPr>
        <w:p w14:paraId="1B3EEFBB" w14:textId="05B8F13F" w:rsidR="00985EE5" w:rsidRDefault="00985EE5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0"/>
              <w:lang w:val="es-MX"/>
            </w:rPr>
          </w:pPr>
        </w:p>
      </w:tc>
    </w:tr>
    <w:tr w:rsidR="00985EE5" w14:paraId="0D6A0B76" w14:textId="77777777" w:rsidTr="00983252">
      <w:tc>
        <w:tcPr>
          <w:tcW w:w="5353" w:type="dxa"/>
        </w:tcPr>
        <w:p w14:paraId="3450BABE" w14:textId="1CF93788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C</w:t>
          </w:r>
          <w:r w:rsidR="00446725">
            <w:rPr>
              <w:rFonts w:ascii="Calibri" w:hAnsi="Calibri" w:cs="Calibri"/>
              <w:sz w:val="20"/>
              <w:lang w:val="es-MX"/>
            </w:rPr>
            <w:t>aso de uso</w:t>
          </w:r>
          <w:r w:rsidR="00985EE5">
            <w:rPr>
              <w:rFonts w:ascii="Calibri" w:hAnsi="Calibri" w:cs="Calibri"/>
              <w:sz w:val="20"/>
              <w:lang w:val="es-MX"/>
            </w:rPr>
            <w:t xml:space="preserve">: </w:t>
          </w:r>
          <w:r w:rsidR="00392779">
            <w:rPr>
              <w:rFonts w:ascii="Calibri" w:hAnsi="Calibri" w:cs="Calibri"/>
              <w:sz w:val="20"/>
              <w:lang w:val="es-MX"/>
            </w:rPr>
            <w:t>Consultar horarios</w:t>
          </w:r>
        </w:p>
      </w:tc>
      <w:tc>
        <w:tcPr>
          <w:tcW w:w="3395" w:type="dxa"/>
        </w:tcPr>
        <w:p w14:paraId="1818E085" w14:textId="7DC0D55F" w:rsidR="00985EE5" w:rsidRDefault="00446725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Fecha</w:t>
          </w:r>
          <w:r w:rsidR="00F77630">
            <w:rPr>
              <w:rFonts w:ascii="Calibri" w:hAnsi="Calibri" w:cs="Calibri"/>
              <w:sz w:val="20"/>
              <w:lang w:val="es-MX"/>
            </w:rPr>
            <w:t xml:space="preserve"> de creación</w:t>
          </w:r>
          <w:r w:rsidR="00985EE5">
            <w:rPr>
              <w:rFonts w:ascii="Calibri" w:hAnsi="Calibri" w:cs="Calibri"/>
              <w:sz w:val="20"/>
              <w:lang w:val="es-MX"/>
            </w:rPr>
            <w:t>:  &lt;</w:t>
          </w:r>
          <w:r w:rsidR="00392779">
            <w:rPr>
              <w:rFonts w:ascii="Calibri" w:hAnsi="Calibri" w:cs="Calibri"/>
              <w:sz w:val="20"/>
              <w:lang w:val="es-MX"/>
            </w:rPr>
            <w:t>08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abr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2022</w:t>
          </w:r>
          <w:r w:rsidR="00985EE5">
            <w:rPr>
              <w:rFonts w:ascii="Calibri" w:hAnsi="Calibri" w:cs="Calibri"/>
              <w:sz w:val="20"/>
              <w:lang w:val="es-MX"/>
            </w:rPr>
            <w:t>&gt;</w:t>
          </w:r>
        </w:p>
      </w:tc>
    </w:tr>
  </w:tbl>
  <w:p w14:paraId="384669BC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FA320A4"/>
    <w:multiLevelType w:val="hybridMultilevel"/>
    <w:tmpl w:val="3EDCF234"/>
    <w:lvl w:ilvl="0" w:tplc="11566F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754C04"/>
    <w:multiLevelType w:val="hybridMultilevel"/>
    <w:tmpl w:val="0712C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8D7694"/>
    <w:multiLevelType w:val="hybridMultilevel"/>
    <w:tmpl w:val="9F4A8630"/>
    <w:lvl w:ilvl="0" w:tplc="180CC4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4DC24AF"/>
    <w:multiLevelType w:val="hybridMultilevel"/>
    <w:tmpl w:val="ECC27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B3F2C0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1" w15:restartNumberingAfterBreak="0">
    <w:nsid w:val="4090076C"/>
    <w:multiLevelType w:val="hybridMultilevel"/>
    <w:tmpl w:val="B5865F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6F7A"/>
    <w:multiLevelType w:val="hybridMultilevel"/>
    <w:tmpl w:val="A6EC1BD4"/>
    <w:lvl w:ilvl="0" w:tplc="A8B0E0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4" w15:restartNumberingAfterBreak="0">
    <w:nsid w:val="68817741"/>
    <w:multiLevelType w:val="hybridMultilevel"/>
    <w:tmpl w:val="32CE876A"/>
    <w:lvl w:ilvl="0" w:tplc="C694A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54749C"/>
    <w:multiLevelType w:val="hybridMultilevel"/>
    <w:tmpl w:val="5B0EAAF6"/>
    <w:lvl w:ilvl="0" w:tplc="91B09E2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989601">
    <w:abstractNumId w:val="0"/>
  </w:num>
  <w:num w:numId="2" w16cid:durableId="1366322774">
    <w:abstractNumId w:val="0"/>
  </w:num>
  <w:num w:numId="3" w16cid:durableId="2052461174">
    <w:abstractNumId w:val="3"/>
  </w:num>
  <w:num w:numId="4" w16cid:durableId="146671665">
    <w:abstractNumId w:val="2"/>
  </w:num>
  <w:num w:numId="5" w16cid:durableId="2078355340">
    <w:abstractNumId w:val="13"/>
  </w:num>
  <w:num w:numId="6" w16cid:durableId="92172803">
    <w:abstractNumId w:val="7"/>
  </w:num>
  <w:num w:numId="7" w16cid:durableId="282271936">
    <w:abstractNumId w:val="9"/>
  </w:num>
  <w:num w:numId="8" w16cid:durableId="346489576">
    <w:abstractNumId w:val="1"/>
  </w:num>
  <w:num w:numId="9" w16cid:durableId="1961908568">
    <w:abstractNumId w:val="5"/>
  </w:num>
  <w:num w:numId="10" w16cid:durableId="307830948">
    <w:abstractNumId w:val="10"/>
  </w:num>
  <w:num w:numId="11" w16cid:durableId="1445274736">
    <w:abstractNumId w:val="8"/>
  </w:num>
  <w:num w:numId="12" w16cid:durableId="1122456070">
    <w:abstractNumId w:val="11"/>
  </w:num>
  <w:num w:numId="13" w16cid:durableId="1009215591">
    <w:abstractNumId w:val="6"/>
  </w:num>
  <w:num w:numId="14" w16cid:durableId="1396129038">
    <w:abstractNumId w:val="4"/>
  </w:num>
  <w:num w:numId="15" w16cid:durableId="1321151228">
    <w:abstractNumId w:val="15"/>
  </w:num>
  <w:num w:numId="16" w16cid:durableId="934947901">
    <w:abstractNumId w:val="12"/>
  </w:num>
  <w:num w:numId="17" w16cid:durableId="713038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4F"/>
    <w:rsid w:val="00007510"/>
    <w:rsid w:val="0003655D"/>
    <w:rsid w:val="0005497B"/>
    <w:rsid w:val="000A76AF"/>
    <w:rsid w:val="000E5836"/>
    <w:rsid w:val="00115045"/>
    <w:rsid w:val="0013034C"/>
    <w:rsid w:val="001751A2"/>
    <w:rsid w:val="0018504D"/>
    <w:rsid w:val="00195D4A"/>
    <w:rsid w:val="002232B8"/>
    <w:rsid w:val="00223857"/>
    <w:rsid w:val="00236ABD"/>
    <w:rsid w:val="00267644"/>
    <w:rsid w:val="00286ED3"/>
    <w:rsid w:val="00294103"/>
    <w:rsid w:val="002E421D"/>
    <w:rsid w:val="002F2E82"/>
    <w:rsid w:val="00351452"/>
    <w:rsid w:val="003748C4"/>
    <w:rsid w:val="00392779"/>
    <w:rsid w:val="00397B52"/>
    <w:rsid w:val="003A24FD"/>
    <w:rsid w:val="0040380B"/>
    <w:rsid w:val="0043107A"/>
    <w:rsid w:val="00446725"/>
    <w:rsid w:val="004542E5"/>
    <w:rsid w:val="004666E7"/>
    <w:rsid w:val="004956C3"/>
    <w:rsid w:val="004B5093"/>
    <w:rsid w:val="005158C8"/>
    <w:rsid w:val="00521957"/>
    <w:rsid w:val="0052374F"/>
    <w:rsid w:val="00535183"/>
    <w:rsid w:val="00561FBB"/>
    <w:rsid w:val="005C5466"/>
    <w:rsid w:val="005F089C"/>
    <w:rsid w:val="005F7A35"/>
    <w:rsid w:val="00613604"/>
    <w:rsid w:val="00646301"/>
    <w:rsid w:val="00692854"/>
    <w:rsid w:val="006B0D38"/>
    <w:rsid w:val="006B5FBA"/>
    <w:rsid w:val="006F60B2"/>
    <w:rsid w:val="00705AB8"/>
    <w:rsid w:val="00726B54"/>
    <w:rsid w:val="00790D4A"/>
    <w:rsid w:val="008866E4"/>
    <w:rsid w:val="008A77F1"/>
    <w:rsid w:val="008C1494"/>
    <w:rsid w:val="0093131D"/>
    <w:rsid w:val="00942ADD"/>
    <w:rsid w:val="00983252"/>
    <w:rsid w:val="00985EE5"/>
    <w:rsid w:val="009D293A"/>
    <w:rsid w:val="009E71A5"/>
    <w:rsid w:val="00A500DD"/>
    <w:rsid w:val="00A75EB1"/>
    <w:rsid w:val="00AE705E"/>
    <w:rsid w:val="00B05855"/>
    <w:rsid w:val="00B20D4E"/>
    <w:rsid w:val="00B957E7"/>
    <w:rsid w:val="00C0004B"/>
    <w:rsid w:val="00C32DA0"/>
    <w:rsid w:val="00C362C5"/>
    <w:rsid w:val="00C51B42"/>
    <w:rsid w:val="00C71E0A"/>
    <w:rsid w:val="00CA1D31"/>
    <w:rsid w:val="00CD65CE"/>
    <w:rsid w:val="00CF2AE0"/>
    <w:rsid w:val="00CF5C04"/>
    <w:rsid w:val="00D815A7"/>
    <w:rsid w:val="00D834B5"/>
    <w:rsid w:val="00D85F72"/>
    <w:rsid w:val="00D9213C"/>
    <w:rsid w:val="00D929F0"/>
    <w:rsid w:val="00D95D18"/>
    <w:rsid w:val="00DC4DC0"/>
    <w:rsid w:val="00DC6CC5"/>
    <w:rsid w:val="00DD175D"/>
    <w:rsid w:val="00DD535E"/>
    <w:rsid w:val="00E00990"/>
    <w:rsid w:val="00E8196F"/>
    <w:rsid w:val="00E91156"/>
    <w:rsid w:val="00E96106"/>
    <w:rsid w:val="00EA4F46"/>
    <w:rsid w:val="00EC09A7"/>
    <w:rsid w:val="00F140AE"/>
    <w:rsid w:val="00F50467"/>
    <w:rsid w:val="00F77630"/>
    <w:rsid w:val="00FC082B"/>
    <w:rsid w:val="00FD7096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998DB"/>
  <w15:chartTrackingRefBased/>
  <w15:docId w15:val="{C685E675-DCFB-4985-B01D-3F5848A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07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007510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v\OneDrive%20-%20Universidad%20Aut&#243;noma%20de%20Aguascalientes\01%20-%20ACTIVIDAD%20DOCENTE\2022\ING.%20DE%20REQUERIMIENTOS\EJERCICIOS%20UML\Plantillas%20OpenUP\USE%20CASE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59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Carlos Argelio Arevalo Mercado</dc:creator>
  <cp:keywords/>
  <dc:description/>
  <cp:lastModifiedBy>JOSE LUIS SANDOVAL PEREZ</cp:lastModifiedBy>
  <cp:revision>17</cp:revision>
  <cp:lastPrinted>1900-01-01T06:00:00Z</cp:lastPrinted>
  <dcterms:created xsi:type="dcterms:W3CDTF">2023-03-27T15:48:00Z</dcterms:created>
  <dcterms:modified xsi:type="dcterms:W3CDTF">2023-04-10T02:45:00Z</dcterms:modified>
</cp:coreProperties>
</file>